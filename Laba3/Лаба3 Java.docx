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481E" w14:textId="77777777" w:rsidR="002F3987" w:rsidRPr="001B2E48" w:rsidRDefault="002F3987" w:rsidP="008B4019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</w:p>
    <w:p w14:paraId="44F6561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26E08">
        <w:rPr>
          <w:rFonts w:ascii="Times New Roman" w:hAnsi="Times New Roman" w:cs="Times New Roman"/>
          <w:color w:val="000000"/>
          <w:sz w:val="27"/>
          <w:szCs w:val="27"/>
        </w:rPr>
        <w:t>МИНИСТЕРСТВО ОБРАЗОВАНИЯ И НАУКИ РФ</w:t>
      </w:r>
    </w:p>
    <w:p w14:paraId="39520DEB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</w:p>
    <w:p w14:paraId="1BECCE7C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Университет ИТМО</w:t>
      </w:r>
    </w:p>
    <w:p w14:paraId="66BA23E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0"/>
          <w:szCs w:val="40"/>
          <w:lang w:eastAsia="ru-RU"/>
        </w:rPr>
      </w:pPr>
    </w:p>
    <w:p w14:paraId="0E00C30B" w14:textId="77777777" w:rsidR="00CB12D2" w:rsidRPr="00D26E08" w:rsidRDefault="00CB12D2" w:rsidP="00CB12D2">
      <w:pPr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  <w:t>Факультет программной инженерии и компьютерной техники</w:t>
      </w:r>
    </w:p>
    <w:p w14:paraId="4E473A36" w14:textId="77777777" w:rsidR="00CB12D2" w:rsidRPr="00D26E08" w:rsidRDefault="00CB12D2" w:rsidP="00CB12D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9112D2" w14:textId="64237ADE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Лабораторная работа №</w:t>
      </w:r>
      <w:r w:rsidR="0089425F"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3</w:t>
      </w: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</w:t>
      </w:r>
    </w:p>
    <w:p w14:paraId="618BB6A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по дисциплине: </w:t>
      </w:r>
    </w:p>
    <w:p w14:paraId="47EB7053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«</w:t>
      </w:r>
      <w:r w:rsidRPr="00D26E08">
        <w:rPr>
          <w:rFonts w:ascii="Times New Roman" w:eastAsia="Times New Roman" w:hAnsi="Times New Roman" w:cs="Times New Roman"/>
          <w:b/>
          <w:i/>
          <w:color w:val="333333"/>
          <w:sz w:val="36"/>
          <w:szCs w:val="36"/>
          <w:lang w:eastAsia="ru-RU"/>
        </w:rPr>
        <w:t>Программирование</w:t>
      </w: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»</w:t>
      </w:r>
    </w:p>
    <w:p w14:paraId="2E40EE74" w14:textId="77E3E5EC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Вариант №3310</w:t>
      </w:r>
      <w:r w:rsidR="0089425F"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6</w:t>
      </w:r>
    </w:p>
    <w:p w14:paraId="0C08AADD" w14:textId="77777777" w:rsidR="00CB12D2" w:rsidRPr="00D26E08" w:rsidRDefault="00CB12D2" w:rsidP="00CB12D2">
      <w:pPr>
        <w:rPr>
          <w:rFonts w:ascii="Times New Roman" w:hAnsi="Times New Roman" w:cs="Times New Roman"/>
          <w:sz w:val="36"/>
          <w:szCs w:val="36"/>
        </w:rPr>
      </w:pPr>
    </w:p>
    <w:p w14:paraId="438FA824" w14:textId="77777777" w:rsidR="00CB12D2" w:rsidRPr="00D26E08" w:rsidRDefault="00CB12D2" w:rsidP="00CB12D2">
      <w:pPr>
        <w:rPr>
          <w:rFonts w:ascii="Times New Roman" w:hAnsi="Times New Roman" w:cs="Times New Roman"/>
          <w:sz w:val="44"/>
          <w:szCs w:val="44"/>
        </w:rPr>
      </w:pPr>
    </w:p>
    <w:p w14:paraId="79324E55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9F40A3E" w14:textId="5EA4E43A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Выпол</w:t>
      </w:r>
      <w:r w:rsidR="00812A8B" w:rsidRPr="00D26E08">
        <w:rPr>
          <w:rFonts w:ascii="Times New Roman" w:hAnsi="Times New Roman" w:cs="Times New Roman"/>
          <w:sz w:val="36"/>
          <w:szCs w:val="36"/>
        </w:rPr>
        <w:t>н</w:t>
      </w:r>
      <w:r w:rsidRPr="00D26E08">
        <w:rPr>
          <w:rFonts w:ascii="Times New Roman" w:hAnsi="Times New Roman" w:cs="Times New Roman"/>
          <w:sz w:val="36"/>
          <w:szCs w:val="36"/>
        </w:rPr>
        <w:t>ил:</w:t>
      </w:r>
    </w:p>
    <w:p w14:paraId="4239ADA3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 xml:space="preserve">Студент группы № </w:t>
      </w:r>
      <w:r w:rsidRPr="00D26E08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D26E08">
        <w:rPr>
          <w:rFonts w:ascii="Times New Roman" w:hAnsi="Times New Roman" w:cs="Times New Roman"/>
          <w:sz w:val="36"/>
          <w:szCs w:val="36"/>
        </w:rPr>
        <w:t>3133</w:t>
      </w:r>
    </w:p>
    <w:p w14:paraId="264274FA" w14:textId="0A27FFB9" w:rsidR="00CB12D2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Аганин Егор</w:t>
      </w:r>
      <w:r w:rsidR="003031FE" w:rsidRPr="00D26E08">
        <w:rPr>
          <w:rFonts w:ascii="Times New Roman" w:hAnsi="Times New Roman" w:cs="Times New Roman"/>
          <w:sz w:val="36"/>
          <w:szCs w:val="36"/>
        </w:rPr>
        <w:t xml:space="preserve"> </w:t>
      </w:r>
      <w:r w:rsidRPr="00D26E08">
        <w:rPr>
          <w:rFonts w:ascii="Times New Roman" w:hAnsi="Times New Roman" w:cs="Times New Roman"/>
          <w:sz w:val="36"/>
          <w:szCs w:val="36"/>
        </w:rPr>
        <w:t>Владимирович</w:t>
      </w:r>
    </w:p>
    <w:p w14:paraId="5F36D8AB" w14:textId="64D95A05" w:rsidR="003031FE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Преподаватель:</w:t>
      </w:r>
    </w:p>
    <w:p w14:paraId="015F668F" w14:textId="720BF70B" w:rsidR="00812A8B" w:rsidRPr="00D26E08" w:rsidRDefault="00812A8B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D26E08">
        <w:rPr>
          <w:rFonts w:ascii="Times New Roman" w:hAnsi="Times New Roman" w:cs="Times New Roman"/>
          <w:sz w:val="36"/>
          <w:szCs w:val="36"/>
        </w:rPr>
        <w:t>Шешуков</w:t>
      </w:r>
      <w:proofErr w:type="spellEnd"/>
      <w:r w:rsidRPr="00D26E08">
        <w:rPr>
          <w:rFonts w:ascii="Times New Roman" w:hAnsi="Times New Roman" w:cs="Times New Roman"/>
          <w:sz w:val="36"/>
          <w:szCs w:val="36"/>
        </w:rPr>
        <w:t xml:space="preserve"> Дмитрий Михайлович</w:t>
      </w:r>
    </w:p>
    <w:p w14:paraId="17190BDC" w14:textId="77777777" w:rsidR="00CB12D2" w:rsidRPr="00D26E08" w:rsidRDefault="00CB12D2" w:rsidP="00812A8B">
      <w:pPr>
        <w:rPr>
          <w:rFonts w:ascii="Times New Roman" w:hAnsi="Times New Roman" w:cs="Times New Roman"/>
          <w:sz w:val="36"/>
          <w:szCs w:val="36"/>
        </w:rPr>
      </w:pPr>
    </w:p>
    <w:p w14:paraId="36E8A5FA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634445C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E2F3D68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2553C3A2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1984D347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30A6ECAF" wp14:editId="0ED2C7C6">
            <wp:extent cx="2912745" cy="462915"/>
            <wp:effectExtent l="0" t="0" r="0" b="0"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ACFB" w14:textId="46E86C91" w:rsidR="00A97B8F" w:rsidRPr="00D26E08" w:rsidRDefault="00CB12D2" w:rsidP="00057A40">
      <w:pPr>
        <w:pStyle w:val="aa"/>
        <w:jc w:val="center"/>
        <w:rPr>
          <w:rFonts w:ascii="Times New Roman" w:hAnsi="Times New Roman" w:cs="Times New Roman"/>
        </w:rPr>
      </w:pPr>
      <w:r w:rsidRPr="00D26E08">
        <w:rPr>
          <w:rFonts w:ascii="Times New Roman" w:hAnsi="Times New Roman" w:cs="Times New Roman"/>
        </w:rPr>
        <w:t>Санкт-Петербург, 2021</w:t>
      </w:r>
      <w:r w:rsidRPr="00D26E08">
        <w:rPr>
          <w:rFonts w:ascii="Times New Roman" w:hAnsi="Times New Roman" w:cs="Times New Roman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11899348"/>
        <w:docPartObj>
          <w:docPartGallery w:val="Table of Contents"/>
          <w:docPartUnique/>
        </w:docPartObj>
      </w:sdtPr>
      <w:sdtEndPr/>
      <w:sdtContent>
        <w:p w14:paraId="6C0CDA08" w14:textId="0DA876D6" w:rsidR="00C9039C" w:rsidRPr="00D26E08" w:rsidRDefault="00C9039C">
          <w:pPr>
            <w:pStyle w:val="a9"/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</w:rPr>
            <w:t>Оглавление</w:t>
          </w:r>
        </w:p>
        <w:p w14:paraId="2AD16C65" w14:textId="112F4979" w:rsidR="00241D98" w:rsidRDefault="00C9039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r w:rsidRPr="00D26E08">
            <w:rPr>
              <w:rFonts w:ascii="Times New Roman" w:hAnsi="Times New Roman" w:cs="Times New Roman"/>
            </w:rPr>
            <w:fldChar w:fldCharType="begin"/>
          </w:r>
          <w:r w:rsidRPr="00D26E08">
            <w:rPr>
              <w:rFonts w:ascii="Times New Roman" w:hAnsi="Times New Roman" w:cs="Times New Roman"/>
            </w:rPr>
            <w:instrText xml:space="preserve"> TOC \o "1-3" \h \z \u </w:instrText>
          </w:r>
          <w:r w:rsidRPr="00D26E08">
            <w:rPr>
              <w:rFonts w:ascii="Times New Roman" w:hAnsi="Times New Roman" w:cs="Times New Roman"/>
            </w:rPr>
            <w:fldChar w:fldCharType="separate"/>
          </w:r>
          <w:hyperlink w:anchor="_Toc89359635" w:history="1">
            <w:r w:rsidR="00241D98" w:rsidRPr="00EC68EB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 w:rsidR="00241D98">
              <w:rPr>
                <w:noProof/>
                <w:webHidden/>
              </w:rPr>
              <w:tab/>
            </w:r>
            <w:r w:rsidR="00241D98">
              <w:rPr>
                <w:noProof/>
                <w:webHidden/>
              </w:rPr>
              <w:fldChar w:fldCharType="begin"/>
            </w:r>
            <w:r w:rsidR="00241D98">
              <w:rPr>
                <w:noProof/>
                <w:webHidden/>
              </w:rPr>
              <w:instrText xml:space="preserve"> PAGEREF _Toc89359635 \h </w:instrText>
            </w:r>
            <w:r w:rsidR="00241D98">
              <w:rPr>
                <w:noProof/>
                <w:webHidden/>
              </w:rPr>
            </w:r>
            <w:r w:rsidR="00241D98">
              <w:rPr>
                <w:noProof/>
                <w:webHidden/>
              </w:rPr>
              <w:fldChar w:fldCharType="separate"/>
            </w:r>
            <w:r w:rsidR="00241D98">
              <w:rPr>
                <w:noProof/>
                <w:webHidden/>
              </w:rPr>
              <w:t>3</w:t>
            </w:r>
            <w:r w:rsidR="00241D98">
              <w:rPr>
                <w:noProof/>
                <w:webHidden/>
              </w:rPr>
              <w:fldChar w:fldCharType="end"/>
            </w:r>
          </w:hyperlink>
        </w:p>
        <w:p w14:paraId="3F38177D" w14:textId="1EBDD80B" w:rsidR="00241D98" w:rsidRDefault="00241D98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36" w:history="1">
            <w:r w:rsidRPr="00EC68EB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Описание предметной области, по которой должна быть построена объектная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E41C" w14:textId="16D9F5B8" w:rsidR="00241D98" w:rsidRDefault="00241D98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37" w:history="1">
            <w:r w:rsidRPr="00EC68EB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Программа должна удовлетворять следующим требованиям: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EDDF" w14:textId="3D82AC07" w:rsidR="00241D98" w:rsidRDefault="00241D98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38" w:history="1">
            <w:r w:rsidRPr="00EC68EB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Порядок выполнения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6CD6" w14:textId="193E2E47" w:rsidR="00241D98" w:rsidRDefault="00241D98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39" w:history="1">
            <w:r w:rsidRPr="00EC68EB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Отчёт по работе должен содержать: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2C01" w14:textId="2C1BB456" w:rsidR="00241D98" w:rsidRDefault="00241D98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40" w:history="1">
            <w:r w:rsidRPr="00EC68EB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Вопросы к защите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2E92B" w14:textId="2D0BD38E" w:rsidR="00241D98" w:rsidRDefault="00241D98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41" w:history="1">
            <w:r w:rsidRPr="00EC68EB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80969" w14:textId="197BEDDA" w:rsidR="00241D98" w:rsidRDefault="00241D98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42" w:history="1">
            <w:r w:rsidRPr="00EC68EB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E57A" w14:textId="0CBC3620" w:rsidR="00241D98" w:rsidRDefault="00241D98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43" w:history="1">
            <w:r w:rsidRPr="00EC68EB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Класс </w:t>
            </w:r>
            <w:r w:rsidRPr="00EC68EB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351D" w14:textId="0FAAE3BD" w:rsidR="00241D98" w:rsidRDefault="00241D98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44" w:history="1">
            <w:r w:rsidRPr="00EC68EB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Класс </w:t>
            </w:r>
            <w:r w:rsidRPr="00EC68EB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carlson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716D" w14:textId="66032084" w:rsidR="00241D98" w:rsidRDefault="00241D98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45" w:history="1">
            <w:r w:rsidRPr="00EC68EB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Класс </w:t>
            </w:r>
            <w:r w:rsidRPr="00EC68EB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baby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73EE8" w14:textId="0CD681D3" w:rsidR="00241D98" w:rsidRDefault="00241D98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46" w:history="1">
            <w:r w:rsidRPr="00EC68EB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Класс </w:t>
            </w:r>
            <w:r w:rsidRPr="00EC68EB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mother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4217" w14:textId="041D69A0" w:rsidR="00241D98" w:rsidRDefault="00241D98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47" w:history="1">
            <w:r w:rsidRPr="00EC68EB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Класс </w:t>
            </w:r>
            <w:r w:rsidRPr="00EC68EB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5734" w14:textId="7099C667" w:rsidR="00241D98" w:rsidRDefault="00241D98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48" w:history="1">
            <w:r w:rsidRPr="00EC68EB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Класс </w:t>
            </w:r>
            <w:r w:rsidRPr="00EC68EB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VacuumCleaner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407C" w14:textId="2E5B34A3" w:rsidR="00241D98" w:rsidRDefault="00241D98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49" w:history="1">
            <w:r w:rsidRPr="00EC68EB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Интерфейс </w:t>
            </w:r>
            <w:r w:rsidRPr="00EC68EB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7950" w14:textId="08210697" w:rsidR="00241D98" w:rsidRDefault="00241D98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50" w:history="1">
            <w:r w:rsidRPr="00EC68EB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Интерфейс </w:t>
            </w:r>
            <w:r w:rsidRPr="00EC68EB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UsefulInterface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C89B" w14:textId="0D80C0F1" w:rsidR="00241D98" w:rsidRDefault="00241D98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51" w:history="1">
            <w:r w:rsidRPr="00EC68EB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>Перечисляемый тип (</w:t>
            </w:r>
            <w:r w:rsidRPr="00EC68EB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enum)</w:t>
            </w:r>
            <w:r w:rsidRPr="00EC68EB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Pr="00EC68EB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MoodTypeorSign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B447" w14:textId="522CE89E" w:rsidR="00241D98" w:rsidRDefault="00241D98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52" w:history="1">
            <w:r w:rsidRPr="00EC68EB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 xml:space="preserve">Main </w:t>
            </w:r>
            <w:r w:rsidRPr="00EC68EB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Класс </w:t>
            </w:r>
            <w:r w:rsidRPr="00EC68EB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FD0E" w14:textId="601147D0" w:rsidR="00241D98" w:rsidRDefault="00241D98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359653" w:history="1">
            <w:r w:rsidRPr="00EC68EB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54ED" w14:textId="321FE631" w:rsidR="00C9039C" w:rsidRPr="00D26E08" w:rsidRDefault="00C9039C">
          <w:pPr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E4C4A2A" w14:textId="6D19A794" w:rsidR="00D732F1" w:rsidRPr="00D26E08" w:rsidRDefault="00D732F1" w:rsidP="0089425F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488B08D0" w14:textId="36830468" w:rsidR="00C9039C" w:rsidRPr="00D26E08" w:rsidRDefault="00C9039C">
      <w:pPr>
        <w:rPr>
          <w:rFonts w:ascii="Times New Roman" w:hAnsi="Times New Roman" w:cs="Times New Roman"/>
        </w:rPr>
      </w:pPr>
      <w:r w:rsidRPr="00D26E08">
        <w:rPr>
          <w:rFonts w:ascii="Times New Roman" w:hAnsi="Times New Roman" w:cs="Times New Roman"/>
        </w:rPr>
        <w:br w:type="page"/>
      </w:r>
    </w:p>
    <w:p w14:paraId="5B4CD768" w14:textId="2C3A4E2A" w:rsidR="00D732F1" w:rsidRPr="00D26E08" w:rsidRDefault="00C9039C" w:rsidP="00C9039C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0" w:name="_Toc89359635"/>
      <w:r w:rsidRPr="00D26E08">
        <w:rPr>
          <w:rFonts w:ascii="Times New Roman" w:hAnsi="Times New Roman" w:cs="Times New Roman"/>
          <w:sz w:val="40"/>
          <w:szCs w:val="40"/>
        </w:rPr>
        <w:lastRenderedPageBreak/>
        <w:t>Задание</w:t>
      </w:r>
      <w:bookmarkEnd w:id="0"/>
    </w:p>
    <w:p w14:paraId="4D49F652" w14:textId="04310FB0" w:rsidR="00C9039C" w:rsidRPr="00D26E08" w:rsidRDefault="00C9039C" w:rsidP="00C9039C">
      <w:pPr>
        <w:pStyle w:val="2"/>
        <w:rPr>
          <w:rFonts w:ascii="Times New Roman" w:hAnsi="Times New Roman" w:cs="Times New Roman"/>
          <w:color w:val="212529"/>
          <w:shd w:val="clear" w:color="auto" w:fill="FFFFFF"/>
        </w:rPr>
      </w:pPr>
      <w:bookmarkStart w:id="1" w:name="_Toc89359636"/>
      <w:r w:rsidRPr="00D26E08">
        <w:rPr>
          <w:rFonts w:ascii="Times New Roman" w:hAnsi="Times New Roman" w:cs="Times New Roman"/>
          <w:color w:val="212529"/>
          <w:shd w:val="clear" w:color="auto" w:fill="FFFFFF"/>
        </w:rPr>
        <w:t>Описание предметной области, по которой должна быть построена объектная модель:</w:t>
      </w:r>
      <w:bookmarkEnd w:id="1"/>
    </w:p>
    <w:p w14:paraId="693386B6" w14:textId="77777777" w:rsidR="00C9039C" w:rsidRPr="00D26E08" w:rsidRDefault="00C9039C" w:rsidP="00C9039C">
      <w:pPr>
        <w:rPr>
          <w:rFonts w:ascii="Times New Roman" w:hAnsi="Times New Roman" w:cs="Times New Roman"/>
        </w:rPr>
      </w:pPr>
    </w:p>
    <w:p w14:paraId="0DB4FFAB" w14:textId="7813D58A" w:rsidR="00C9039C" w:rsidRPr="00D26E08" w:rsidRDefault="00BB1ED4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D26E08">
        <w:rPr>
          <w:rFonts w:ascii="Times New Roman" w:hAnsi="Times New Roman" w:cs="Times New Roman"/>
          <w:color w:val="212529"/>
          <w:shd w:val="clear" w:color="auto" w:fill="FFFFFF"/>
        </w:rPr>
        <w:t xml:space="preserve">Карлсон тут же расхохотался и </w:t>
      </w:r>
      <w:proofErr w:type="gramStart"/>
      <w:r w:rsidRPr="00D26E08">
        <w:rPr>
          <w:rFonts w:ascii="Times New Roman" w:hAnsi="Times New Roman" w:cs="Times New Roman"/>
          <w:color w:val="212529"/>
          <w:shd w:val="clear" w:color="auto" w:fill="FFFFFF"/>
        </w:rPr>
        <w:t>легонько</w:t>
      </w:r>
      <w:proofErr w:type="gramEnd"/>
      <w:r w:rsidRPr="00D26E08">
        <w:rPr>
          <w:rFonts w:ascii="Times New Roman" w:hAnsi="Times New Roman" w:cs="Times New Roman"/>
          <w:color w:val="212529"/>
          <w:shd w:val="clear" w:color="auto" w:fill="FFFFFF"/>
        </w:rPr>
        <w:t xml:space="preserve"> ткнул Малыша в спину. Увы, Малышу не подарили новой машины, и Карлсон тут же надулся. Но вдруг взгляд его упал на пылесос, который мама забыла унести из комнаты, когда кончила убирать. Вскрикнув от радости, Карлсон кинулся к пылесосу и вцепился в него.</w:t>
      </w:r>
    </w:p>
    <w:p w14:paraId="2BF3F45D" w14:textId="77777777" w:rsidR="00BB1ED4" w:rsidRPr="00D26E08" w:rsidRDefault="00BB1ED4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44BBF709" w14:textId="3E98A8BA" w:rsidR="00C9039C" w:rsidRPr="00D26E08" w:rsidRDefault="00C9039C" w:rsidP="00C9039C">
      <w:pPr>
        <w:pStyle w:val="2"/>
        <w:rPr>
          <w:rStyle w:val="a4"/>
          <w:rFonts w:ascii="Times New Roman" w:hAnsi="Times New Roman" w:cs="Times New Roman"/>
          <w:b/>
          <w:bCs/>
          <w:color w:val="212529"/>
          <w:shd w:val="clear" w:color="auto" w:fill="FFFFFF"/>
        </w:rPr>
      </w:pPr>
      <w:bookmarkStart w:id="2" w:name="_Toc89359637"/>
      <w:r w:rsidRPr="00D26E08">
        <w:rPr>
          <w:rStyle w:val="a4"/>
          <w:rFonts w:ascii="Times New Roman" w:hAnsi="Times New Roman" w:cs="Times New Roman"/>
          <w:b/>
          <w:bCs/>
          <w:color w:val="212529"/>
          <w:shd w:val="clear" w:color="auto" w:fill="FFFFFF"/>
        </w:rPr>
        <w:t>Программа должна удовлетворять следующим требованиям:</w:t>
      </w:r>
      <w:bookmarkEnd w:id="2"/>
    </w:p>
    <w:p w14:paraId="0B0044E6" w14:textId="77777777" w:rsidR="00C9039C" w:rsidRPr="00D26E08" w:rsidRDefault="00C9039C" w:rsidP="00C9039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D26E08">
        <w:rPr>
          <w:rFonts w:ascii="Times New Roman" w:hAnsi="Times New Roman" w:cs="Times New Roman"/>
          <w:color w:val="212529"/>
        </w:rPr>
        <w:t>Доработанная модель должна соответствовать </w:t>
      </w:r>
      <w:hyperlink r:id="rId7" w:tgtFrame="_blank" w:history="1">
        <w:r w:rsidRPr="00D26E08">
          <w:rPr>
            <w:rStyle w:val="a7"/>
            <w:rFonts w:ascii="Times New Roman" w:hAnsi="Times New Roman" w:cs="Times New Roman"/>
            <w:color w:val="337AB7"/>
          </w:rPr>
          <w:t>принципам SOLID</w:t>
        </w:r>
      </w:hyperlink>
      <w:r w:rsidRPr="00D26E08">
        <w:rPr>
          <w:rFonts w:ascii="Times New Roman" w:hAnsi="Times New Roman" w:cs="Times New Roman"/>
          <w:color w:val="212529"/>
        </w:rPr>
        <w:t>.</w:t>
      </w:r>
    </w:p>
    <w:p w14:paraId="245FD178" w14:textId="77777777" w:rsidR="00C9039C" w:rsidRPr="00D26E08" w:rsidRDefault="00C9039C" w:rsidP="00C9039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D26E08">
        <w:rPr>
          <w:rFonts w:ascii="Times New Roman" w:hAnsi="Times New Roman" w:cs="Times New Roman"/>
          <w:color w:val="212529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0AF3BEFD" w14:textId="77777777" w:rsidR="00C9039C" w:rsidRPr="00D26E08" w:rsidRDefault="00C9039C" w:rsidP="00C9039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D26E08">
        <w:rPr>
          <w:rFonts w:ascii="Times New Roman" w:hAnsi="Times New Roman" w:cs="Times New Roman"/>
          <w:color w:val="212529"/>
        </w:rPr>
        <w:t>В разработанных классах должны быть переопределены методы </w:t>
      </w:r>
      <w:proofErr w:type="spellStart"/>
      <w:proofErr w:type="gramStart"/>
      <w:r w:rsidRPr="00D26E08">
        <w:rPr>
          <w:rStyle w:val="HTML"/>
          <w:rFonts w:ascii="Times New Roman" w:eastAsiaTheme="minorHAnsi" w:hAnsi="Times New Roman" w:cs="Times New Roman"/>
          <w:color w:val="E83E8C"/>
          <w:sz w:val="21"/>
          <w:szCs w:val="21"/>
        </w:rPr>
        <w:t>equals</w:t>
      </w:r>
      <w:proofErr w:type="spellEnd"/>
      <w:r w:rsidRPr="00D26E08">
        <w:rPr>
          <w:rStyle w:val="HTML"/>
          <w:rFonts w:ascii="Times New Roman" w:eastAsiaTheme="minorHAnsi" w:hAnsi="Times New Roman" w:cs="Times New Roman"/>
          <w:color w:val="E83E8C"/>
          <w:sz w:val="21"/>
          <w:szCs w:val="21"/>
        </w:rPr>
        <w:t>(</w:t>
      </w:r>
      <w:proofErr w:type="gramEnd"/>
      <w:r w:rsidRPr="00D26E08">
        <w:rPr>
          <w:rStyle w:val="HTML"/>
          <w:rFonts w:ascii="Times New Roman" w:eastAsiaTheme="minorHAnsi" w:hAnsi="Times New Roman" w:cs="Times New Roman"/>
          <w:color w:val="E83E8C"/>
          <w:sz w:val="21"/>
          <w:szCs w:val="21"/>
        </w:rPr>
        <w:t>)</w:t>
      </w:r>
      <w:r w:rsidRPr="00D26E08">
        <w:rPr>
          <w:rFonts w:ascii="Times New Roman" w:hAnsi="Times New Roman" w:cs="Times New Roman"/>
          <w:color w:val="212529"/>
        </w:rPr>
        <w:t>, </w:t>
      </w:r>
      <w:proofErr w:type="spellStart"/>
      <w:r w:rsidRPr="00D26E08">
        <w:rPr>
          <w:rStyle w:val="HTML"/>
          <w:rFonts w:ascii="Times New Roman" w:eastAsiaTheme="minorHAnsi" w:hAnsi="Times New Roman" w:cs="Times New Roman"/>
          <w:color w:val="E83E8C"/>
          <w:sz w:val="21"/>
          <w:szCs w:val="21"/>
        </w:rPr>
        <w:t>toString</w:t>
      </w:r>
      <w:proofErr w:type="spellEnd"/>
      <w:r w:rsidRPr="00D26E08">
        <w:rPr>
          <w:rStyle w:val="HTML"/>
          <w:rFonts w:ascii="Times New Roman" w:eastAsiaTheme="minorHAnsi" w:hAnsi="Times New Roman" w:cs="Times New Roman"/>
          <w:color w:val="E83E8C"/>
          <w:sz w:val="21"/>
          <w:szCs w:val="21"/>
        </w:rPr>
        <w:t>()</w:t>
      </w:r>
      <w:r w:rsidRPr="00D26E08">
        <w:rPr>
          <w:rFonts w:ascii="Times New Roman" w:hAnsi="Times New Roman" w:cs="Times New Roman"/>
          <w:color w:val="212529"/>
        </w:rPr>
        <w:t> и </w:t>
      </w:r>
      <w:proofErr w:type="spellStart"/>
      <w:r w:rsidRPr="00D26E08">
        <w:rPr>
          <w:rStyle w:val="HTML"/>
          <w:rFonts w:ascii="Times New Roman" w:eastAsiaTheme="minorHAnsi" w:hAnsi="Times New Roman" w:cs="Times New Roman"/>
          <w:color w:val="E83E8C"/>
          <w:sz w:val="21"/>
          <w:szCs w:val="21"/>
        </w:rPr>
        <w:t>hashCode</w:t>
      </w:r>
      <w:proofErr w:type="spellEnd"/>
      <w:r w:rsidRPr="00D26E08">
        <w:rPr>
          <w:rStyle w:val="HTML"/>
          <w:rFonts w:ascii="Times New Roman" w:eastAsiaTheme="minorHAnsi" w:hAnsi="Times New Roman" w:cs="Times New Roman"/>
          <w:color w:val="E83E8C"/>
          <w:sz w:val="21"/>
          <w:szCs w:val="21"/>
        </w:rPr>
        <w:t>()</w:t>
      </w:r>
      <w:r w:rsidRPr="00D26E08">
        <w:rPr>
          <w:rFonts w:ascii="Times New Roman" w:hAnsi="Times New Roman" w:cs="Times New Roman"/>
          <w:color w:val="212529"/>
        </w:rPr>
        <w:t>.</w:t>
      </w:r>
    </w:p>
    <w:p w14:paraId="43F2B3F2" w14:textId="77777777" w:rsidR="00C9039C" w:rsidRPr="00D26E08" w:rsidRDefault="00C9039C" w:rsidP="00C9039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D26E08">
        <w:rPr>
          <w:rFonts w:ascii="Times New Roman" w:hAnsi="Times New Roman" w:cs="Times New Roman"/>
          <w:color w:val="212529"/>
        </w:rPr>
        <w:t>Программа должна содержать как минимум один перечисляемый тип (</w:t>
      </w:r>
      <w:proofErr w:type="spellStart"/>
      <w:r w:rsidRPr="00D26E08">
        <w:rPr>
          <w:rFonts w:ascii="Times New Roman" w:hAnsi="Times New Roman" w:cs="Times New Roman"/>
          <w:color w:val="212529"/>
        </w:rPr>
        <w:t>enum</w:t>
      </w:r>
      <w:proofErr w:type="spellEnd"/>
      <w:r w:rsidRPr="00D26E08">
        <w:rPr>
          <w:rFonts w:ascii="Times New Roman" w:hAnsi="Times New Roman" w:cs="Times New Roman"/>
          <w:color w:val="212529"/>
        </w:rPr>
        <w:t>).</w:t>
      </w:r>
    </w:p>
    <w:p w14:paraId="018DAC6F" w14:textId="5AC9352B" w:rsidR="00C9039C" w:rsidRPr="00D26E08" w:rsidRDefault="00C9039C" w:rsidP="00C9039C">
      <w:pPr>
        <w:pStyle w:val="2"/>
        <w:rPr>
          <w:rStyle w:val="a4"/>
          <w:rFonts w:ascii="Times New Roman" w:hAnsi="Times New Roman" w:cs="Times New Roman"/>
          <w:b/>
          <w:bCs/>
          <w:color w:val="212529"/>
          <w:shd w:val="clear" w:color="auto" w:fill="FFFFFF"/>
        </w:rPr>
      </w:pPr>
      <w:bookmarkStart w:id="3" w:name="_Toc89359638"/>
      <w:r w:rsidRPr="00D26E08">
        <w:rPr>
          <w:rStyle w:val="a4"/>
          <w:rFonts w:ascii="Times New Roman" w:hAnsi="Times New Roman" w:cs="Times New Roman"/>
          <w:b/>
          <w:bCs/>
          <w:color w:val="212529"/>
          <w:shd w:val="clear" w:color="auto" w:fill="FFFFFF"/>
        </w:rPr>
        <w:t>Порядок выполнения работы:</w:t>
      </w:r>
      <w:bookmarkEnd w:id="3"/>
    </w:p>
    <w:p w14:paraId="7E60F9C7" w14:textId="77777777" w:rsidR="00C9039C" w:rsidRPr="00D26E08" w:rsidRDefault="00C9039C" w:rsidP="00C903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695B35A9" w14:textId="77777777" w:rsidR="00C9039C" w:rsidRPr="00D26E08" w:rsidRDefault="00C9039C" w:rsidP="00C903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6B2683A9" w14:textId="77777777" w:rsidR="00C9039C" w:rsidRPr="00D26E08" w:rsidRDefault="00C9039C" w:rsidP="00C903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740987F6" w14:textId="68A61320" w:rsidR="00C9039C" w:rsidRPr="00D26E08" w:rsidRDefault="00C9039C" w:rsidP="00C903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7262B4A9" w14:textId="4638B30D" w:rsidR="00C9039C" w:rsidRPr="00D26E08" w:rsidRDefault="00C9039C" w:rsidP="00C9039C">
      <w:pPr>
        <w:pStyle w:val="2"/>
        <w:rPr>
          <w:rStyle w:val="a4"/>
          <w:rFonts w:ascii="Times New Roman" w:hAnsi="Times New Roman" w:cs="Times New Roman"/>
          <w:b/>
          <w:bCs/>
          <w:color w:val="212529"/>
          <w:shd w:val="clear" w:color="auto" w:fill="FFFFFF"/>
        </w:rPr>
      </w:pPr>
      <w:bookmarkStart w:id="4" w:name="_Toc89359639"/>
      <w:r w:rsidRPr="00D26E08">
        <w:rPr>
          <w:rStyle w:val="a4"/>
          <w:rFonts w:ascii="Times New Roman" w:hAnsi="Times New Roman" w:cs="Times New Roman"/>
          <w:b/>
          <w:bCs/>
          <w:color w:val="212529"/>
          <w:shd w:val="clear" w:color="auto" w:fill="FFFFFF"/>
        </w:rPr>
        <w:t>Отчёт по работе должен содержать:</w:t>
      </w:r>
      <w:bookmarkEnd w:id="4"/>
    </w:p>
    <w:p w14:paraId="1AE194F4" w14:textId="77777777" w:rsidR="00C9039C" w:rsidRPr="00D26E08" w:rsidRDefault="00C9039C" w:rsidP="00C9039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Текст задания.</w:t>
      </w:r>
    </w:p>
    <w:p w14:paraId="5B1C0724" w14:textId="77777777" w:rsidR="00C9039C" w:rsidRPr="00D26E08" w:rsidRDefault="00C9039C" w:rsidP="00C9039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Диаграмма классов объектной модели.</w:t>
      </w:r>
    </w:p>
    <w:p w14:paraId="5D4ADA40" w14:textId="77777777" w:rsidR="00C9039C" w:rsidRPr="00D26E08" w:rsidRDefault="00C9039C" w:rsidP="00C9039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Исходный код программы.</w:t>
      </w:r>
    </w:p>
    <w:p w14:paraId="1BA3B1DA" w14:textId="77777777" w:rsidR="00C9039C" w:rsidRPr="00D26E08" w:rsidRDefault="00C9039C" w:rsidP="00C9039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 работы программы.</w:t>
      </w:r>
    </w:p>
    <w:p w14:paraId="0839E04E" w14:textId="668AAE7A" w:rsidR="00C9039C" w:rsidRPr="00D26E08" w:rsidRDefault="00C9039C" w:rsidP="00C9039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Выводы по работе.</w:t>
      </w:r>
    </w:p>
    <w:p w14:paraId="5754CB26" w14:textId="0F826B5E" w:rsidR="00C9039C" w:rsidRPr="00D26E08" w:rsidRDefault="00C9039C" w:rsidP="00C9039C">
      <w:pPr>
        <w:pStyle w:val="2"/>
        <w:rPr>
          <w:rFonts w:ascii="Times New Roman" w:hAnsi="Times New Roman" w:cs="Times New Roman"/>
          <w:b w:val="0"/>
          <w:bCs w:val="0"/>
        </w:rPr>
      </w:pPr>
      <w:bookmarkStart w:id="5" w:name="_Toc89359640"/>
      <w:r w:rsidRPr="00D26E08">
        <w:rPr>
          <w:rStyle w:val="a4"/>
          <w:rFonts w:ascii="Times New Roman" w:hAnsi="Times New Roman" w:cs="Times New Roman"/>
          <w:b/>
          <w:bCs/>
          <w:color w:val="212529"/>
          <w:shd w:val="clear" w:color="auto" w:fill="FFFFFF"/>
        </w:rPr>
        <w:t>Вопросы к защите лабораторной работы:</w:t>
      </w:r>
      <w:bookmarkEnd w:id="5"/>
    </w:p>
    <w:p w14:paraId="68DC801B" w14:textId="77777777" w:rsidR="00C9039C" w:rsidRPr="00D26E08" w:rsidRDefault="00C9039C" w:rsidP="00C903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Принципы объектно-ориентированного программирования SOLID и STUPID.</w:t>
      </w:r>
    </w:p>
    <w:p w14:paraId="6E2B79A7" w14:textId="77777777" w:rsidR="00C9039C" w:rsidRPr="00D26E08" w:rsidRDefault="00C9039C" w:rsidP="00C903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 </w:t>
      </w:r>
      <w:r w:rsidRPr="00D26E08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Object</w:t>
      </w: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Реализация его методов по умолчанию.</w:t>
      </w:r>
    </w:p>
    <w:p w14:paraId="14E6E073" w14:textId="77777777" w:rsidR="00C9039C" w:rsidRPr="00D26E08" w:rsidRDefault="00C9039C" w:rsidP="00C903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Особенности реализации наследования в Java. Простое и множественное наследование.</w:t>
      </w:r>
    </w:p>
    <w:p w14:paraId="783D5B17" w14:textId="77777777" w:rsidR="00C9039C" w:rsidRPr="00D26E08" w:rsidRDefault="00C9039C" w:rsidP="00C903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Понятие абстрактного класса. Модификатор </w:t>
      </w:r>
      <w:proofErr w:type="spellStart"/>
      <w:r w:rsidRPr="00D26E08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abstract</w:t>
      </w:r>
      <w:proofErr w:type="spellEnd"/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64DC6DDA" w14:textId="77777777" w:rsidR="00C9039C" w:rsidRPr="00D26E08" w:rsidRDefault="00C9039C" w:rsidP="00C903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Понятие интерфейса. Реализация интерфейсов в Java, методы по умолчанию. Отличия от абстрактных классов.</w:t>
      </w:r>
    </w:p>
    <w:p w14:paraId="776F1EA1" w14:textId="77777777" w:rsidR="00C9039C" w:rsidRPr="00D26E08" w:rsidRDefault="00C9039C" w:rsidP="00C903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Перечисляемый тип данных (</w:t>
      </w:r>
      <w:proofErr w:type="spellStart"/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enum</w:t>
      </w:r>
      <w:proofErr w:type="spellEnd"/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в Java. Особенности реализации и использования.</w:t>
      </w:r>
    </w:p>
    <w:p w14:paraId="7CF70FE7" w14:textId="77777777" w:rsidR="00C9039C" w:rsidRPr="00D26E08" w:rsidRDefault="00C9039C" w:rsidP="00C903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Методы и поля с модификаторами </w:t>
      </w:r>
      <w:proofErr w:type="spellStart"/>
      <w:r w:rsidRPr="00D26E08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static</w:t>
      </w:r>
      <w:proofErr w:type="spellEnd"/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D26E08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final</w:t>
      </w:r>
      <w:proofErr w:type="spellEnd"/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2D2A1638" w14:textId="77777777" w:rsidR="00C9039C" w:rsidRPr="00D26E08" w:rsidRDefault="00C9039C" w:rsidP="00C903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Перегрузка и переопределение методов. </w:t>
      </w:r>
      <w:proofErr w:type="spellStart"/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Коварианты</w:t>
      </w:r>
      <w:proofErr w:type="spellEnd"/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возвращаемых типов данных.</w:t>
      </w:r>
    </w:p>
    <w:p w14:paraId="5634CC8B" w14:textId="759A10EA" w:rsidR="001C493C" w:rsidRPr="00D26E08" w:rsidRDefault="00C9039C" w:rsidP="001C49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Элементы функционального программирования в синтаксисе Java. Функциональные интерфейсы, лямбда-выражения. Ссылки на методы.</w:t>
      </w:r>
    </w:p>
    <w:p w14:paraId="227B7EEB" w14:textId="77777777" w:rsidR="001C493C" w:rsidRPr="00D26E08" w:rsidRDefault="001C493C">
      <w:pPr>
        <w:rPr>
          <w:rFonts w:ascii="Times New Roman" w:eastAsia="Times New Roman" w:hAnsi="Times New Roman" w:cs="Times New Roman"/>
          <w:b/>
          <w:bCs/>
          <w:color w:val="212529"/>
          <w:sz w:val="40"/>
          <w:szCs w:val="40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br w:type="page"/>
      </w:r>
    </w:p>
    <w:p w14:paraId="45C7E26F" w14:textId="3287E57B" w:rsidR="001B2E48" w:rsidRPr="00D26E08" w:rsidRDefault="001B2E48" w:rsidP="001C493C">
      <w:pPr>
        <w:pStyle w:val="1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bookmarkStart w:id="6" w:name="_Toc89359641"/>
      <w:r w:rsidRPr="00D26E08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lastRenderedPageBreak/>
        <w:t>Диаграмма классов</w:t>
      </w:r>
      <w:bookmarkEnd w:id="6"/>
    </w:p>
    <w:p w14:paraId="4BA08ACA" w14:textId="5D776A4D" w:rsidR="001C493C" w:rsidRPr="00D26E08" w:rsidRDefault="0057251C" w:rsidP="001C493C">
      <w:pPr>
        <w:rPr>
          <w:rFonts w:ascii="Times New Roman" w:hAnsi="Times New Roman" w:cs="Times New Roman"/>
          <w:lang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4935FB8A" wp14:editId="38FF9685">
            <wp:extent cx="7200900" cy="5598795"/>
            <wp:effectExtent l="0" t="0" r="0" b="1905"/>
            <wp:docPr id="12" name="Рисунок 12" descr="Изображение выглядит как текст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черный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255A" w14:textId="318AD001" w:rsidR="00654731" w:rsidRPr="00D26E08" w:rsidRDefault="0065473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 w:type="page"/>
      </w:r>
    </w:p>
    <w:p w14:paraId="355A75D4" w14:textId="76C0D209" w:rsidR="00654731" w:rsidRPr="00D26E08" w:rsidRDefault="00654731" w:rsidP="00654731">
      <w:pPr>
        <w:pStyle w:val="1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bookmarkStart w:id="7" w:name="_Toc89359642"/>
      <w:r w:rsidRPr="00D26E08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lastRenderedPageBreak/>
        <w:t>Код</w:t>
      </w:r>
      <w:bookmarkEnd w:id="7"/>
      <w:r w:rsidRPr="00D26E08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t xml:space="preserve"> </w:t>
      </w:r>
    </w:p>
    <w:p w14:paraId="5E46AD36" w14:textId="5AFF3F96" w:rsidR="001C493C" w:rsidRPr="00D26E08" w:rsidRDefault="001C493C" w:rsidP="0057251C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8" w:name="_Toc89359643"/>
      <w:r w:rsidRPr="00D26E08">
        <w:rPr>
          <w:rFonts w:ascii="Times New Roman" w:hAnsi="Times New Roman" w:cs="Times New Roman"/>
          <w:sz w:val="36"/>
          <w:szCs w:val="36"/>
          <w:lang w:eastAsia="ru-RU"/>
        </w:rPr>
        <w:t xml:space="preserve">Класс </w:t>
      </w:r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parent</w:t>
      </w:r>
      <w:bookmarkEnd w:id="8"/>
    </w:p>
    <w:p w14:paraId="0D37571B" w14:textId="598E10BC" w:rsidR="001C493C" w:rsidRPr="00D26E08" w:rsidRDefault="001C493C" w:rsidP="001C493C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35DDE329" wp14:editId="6E65FC54">
            <wp:extent cx="7054583" cy="9034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644" cy="90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DDA1" w14:textId="77777777" w:rsidR="001C493C" w:rsidRPr="00D26E08" w:rsidRDefault="001C493C" w:rsidP="001C493C">
      <w:pPr>
        <w:rPr>
          <w:rFonts w:ascii="Times New Roman" w:hAnsi="Times New Roman" w:cs="Times New Roman"/>
          <w:lang w:val="en-US" w:eastAsia="ru-RU"/>
        </w:rPr>
      </w:pPr>
    </w:p>
    <w:p w14:paraId="56BFAF20" w14:textId="20E3A866" w:rsidR="00654731" w:rsidRPr="00D26E08" w:rsidRDefault="001C493C" w:rsidP="001C493C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9" w:name="_Toc89359644"/>
      <w:r w:rsidRPr="00D26E08">
        <w:rPr>
          <w:rFonts w:ascii="Times New Roman" w:hAnsi="Times New Roman" w:cs="Times New Roman"/>
          <w:sz w:val="36"/>
          <w:szCs w:val="36"/>
          <w:lang w:eastAsia="ru-RU"/>
        </w:rPr>
        <w:lastRenderedPageBreak/>
        <w:t xml:space="preserve">Класс </w:t>
      </w:r>
      <w:proofErr w:type="spellStart"/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carlson</w:t>
      </w:r>
      <w:bookmarkEnd w:id="9"/>
      <w:proofErr w:type="spellEnd"/>
    </w:p>
    <w:p w14:paraId="67C264D6" w14:textId="0ED83F9A" w:rsidR="001C493C" w:rsidRPr="00D26E08" w:rsidRDefault="001C493C" w:rsidP="001C493C">
      <w:pPr>
        <w:rPr>
          <w:rFonts w:ascii="Times New Roman" w:hAnsi="Times New Roman" w:cs="Times New Roman"/>
          <w:lang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5BF689EB" wp14:editId="47DD4621">
            <wp:extent cx="7156455" cy="8393373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1302" cy="83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A1BB" w14:textId="4EDB4E11" w:rsidR="001C493C" w:rsidRPr="00D26E08" w:rsidRDefault="001C493C" w:rsidP="001C493C">
      <w:pPr>
        <w:rPr>
          <w:rFonts w:ascii="Times New Roman" w:hAnsi="Times New Roman" w:cs="Times New Roman"/>
          <w:lang w:eastAsia="ru-RU"/>
        </w:rPr>
      </w:pPr>
    </w:p>
    <w:p w14:paraId="4E4EB9D7" w14:textId="3D3C5AE0" w:rsidR="001C493C" w:rsidRPr="00D26E08" w:rsidRDefault="001C493C" w:rsidP="001C493C">
      <w:pPr>
        <w:rPr>
          <w:rFonts w:ascii="Times New Roman" w:hAnsi="Times New Roman" w:cs="Times New Roman"/>
          <w:lang w:eastAsia="ru-RU"/>
        </w:rPr>
      </w:pPr>
    </w:p>
    <w:p w14:paraId="4F77212F" w14:textId="2840F1CD" w:rsidR="001C493C" w:rsidRPr="00D26E08" w:rsidRDefault="001C493C" w:rsidP="001C493C">
      <w:pPr>
        <w:rPr>
          <w:rFonts w:ascii="Times New Roman" w:hAnsi="Times New Roman" w:cs="Times New Roman"/>
          <w:lang w:eastAsia="ru-RU"/>
        </w:rPr>
      </w:pPr>
    </w:p>
    <w:p w14:paraId="5E890443" w14:textId="4975606C" w:rsidR="001C493C" w:rsidRPr="00D26E08" w:rsidRDefault="001C493C" w:rsidP="001C493C">
      <w:pPr>
        <w:rPr>
          <w:rFonts w:ascii="Times New Roman" w:hAnsi="Times New Roman" w:cs="Times New Roman"/>
          <w:lang w:eastAsia="ru-RU"/>
        </w:rPr>
      </w:pPr>
    </w:p>
    <w:p w14:paraId="157858D8" w14:textId="7A31F449" w:rsidR="001C493C" w:rsidRPr="00D26E08" w:rsidRDefault="001C493C" w:rsidP="001C493C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10" w:name="_Toc89359645"/>
      <w:r w:rsidRPr="00D26E08">
        <w:rPr>
          <w:rFonts w:ascii="Times New Roman" w:hAnsi="Times New Roman" w:cs="Times New Roman"/>
          <w:sz w:val="36"/>
          <w:szCs w:val="36"/>
          <w:lang w:eastAsia="ru-RU"/>
        </w:rPr>
        <w:lastRenderedPageBreak/>
        <w:t xml:space="preserve">Класс </w:t>
      </w:r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baby</w:t>
      </w:r>
      <w:bookmarkEnd w:id="10"/>
    </w:p>
    <w:p w14:paraId="69759FF5" w14:textId="02A5EBA0" w:rsidR="001C493C" w:rsidRPr="00D26E08" w:rsidRDefault="001C493C" w:rsidP="001C493C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2348B75F" wp14:editId="6D16B47C">
            <wp:extent cx="7109851" cy="3411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8717" cy="34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DDF0" w14:textId="2B8D360F" w:rsidR="00165BD7" w:rsidRPr="00D26E08" w:rsidRDefault="00165BD7" w:rsidP="00165BD7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11" w:name="_Toc89359646"/>
      <w:r w:rsidRPr="00D26E08">
        <w:rPr>
          <w:rFonts w:ascii="Times New Roman" w:hAnsi="Times New Roman" w:cs="Times New Roman"/>
          <w:sz w:val="36"/>
          <w:szCs w:val="36"/>
          <w:lang w:eastAsia="ru-RU"/>
        </w:rPr>
        <w:t xml:space="preserve">Класс </w:t>
      </w:r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mother</w:t>
      </w:r>
      <w:bookmarkEnd w:id="11"/>
    </w:p>
    <w:p w14:paraId="635FA9E0" w14:textId="0D64233E" w:rsidR="00165BD7" w:rsidRPr="00D26E08" w:rsidRDefault="00165BD7" w:rsidP="00165BD7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55A8CC27" wp14:editId="07A907C6">
            <wp:extent cx="7185336" cy="4230806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9723" cy="42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0BDA" w14:textId="7A9BF917" w:rsidR="00165BD7" w:rsidRPr="00D26E08" w:rsidRDefault="00165BD7">
      <w:pPr>
        <w:rPr>
          <w:rFonts w:ascii="Times New Roman" w:hAnsi="Times New Roman" w:cs="Times New Roman"/>
          <w:lang w:eastAsia="ru-RU"/>
        </w:rPr>
      </w:pPr>
      <w:r w:rsidRPr="00D26E08">
        <w:rPr>
          <w:rFonts w:ascii="Times New Roman" w:hAnsi="Times New Roman" w:cs="Times New Roman"/>
          <w:lang w:eastAsia="ru-RU"/>
        </w:rPr>
        <w:br w:type="page"/>
      </w:r>
    </w:p>
    <w:p w14:paraId="25A03DB6" w14:textId="66D84DED" w:rsidR="00165BD7" w:rsidRPr="00D26E08" w:rsidRDefault="00165BD7" w:rsidP="00165BD7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12" w:name="_Toc89359647"/>
      <w:r w:rsidRPr="00D26E08">
        <w:rPr>
          <w:rFonts w:ascii="Times New Roman" w:hAnsi="Times New Roman" w:cs="Times New Roman"/>
          <w:sz w:val="36"/>
          <w:szCs w:val="36"/>
          <w:lang w:eastAsia="ru-RU"/>
        </w:rPr>
        <w:lastRenderedPageBreak/>
        <w:t xml:space="preserve">Класс </w:t>
      </w:r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car</w:t>
      </w:r>
      <w:bookmarkEnd w:id="12"/>
    </w:p>
    <w:p w14:paraId="13327390" w14:textId="4344BDC2" w:rsidR="00165BD7" w:rsidRPr="00D26E08" w:rsidRDefault="00165BD7" w:rsidP="00165BD7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1E1CD822" wp14:editId="0025C009">
            <wp:extent cx="4176215" cy="3722038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6170" cy="37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FF7E" w14:textId="17750E99" w:rsidR="00165BD7" w:rsidRPr="00D26E08" w:rsidRDefault="00165BD7" w:rsidP="008B7388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13" w:name="_Toc89359648"/>
      <w:r w:rsidRPr="00D26E08">
        <w:rPr>
          <w:rFonts w:ascii="Times New Roman" w:hAnsi="Times New Roman" w:cs="Times New Roman"/>
          <w:sz w:val="36"/>
          <w:szCs w:val="36"/>
          <w:lang w:eastAsia="ru-RU"/>
        </w:rPr>
        <w:t xml:space="preserve">Класс </w:t>
      </w:r>
      <w:proofErr w:type="spellStart"/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VacuumCleaner</w:t>
      </w:r>
      <w:bookmarkEnd w:id="13"/>
      <w:proofErr w:type="spellEnd"/>
    </w:p>
    <w:p w14:paraId="3F30A6ED" w14:textId="658D817E" w:rsidR="00165BD7" w:rsidRPr="00D26E08" w:rsidRDefault="008B7388" w:rsidP="00165BD7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05A184A8" wp14:editId="3949F6CA">
            <wp:extent cx="4694830" cy="3738064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142" cy="374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9E03" w14:textId="77777777" w:rsidR="008B7388" w:rsidRPr="00D26E08" w:rsidRDefault="008B7388" w:rsidP="00165BD7">
      <w:pPr>
        <w:rPr>
          <w:rFonts w:ascii="Times New Roman" w:hAnsi="Times New Roman" w:cs="Times New Roman"/>
          <w:lang w:val="en-US" w:eastAsia="ru-RU"/>
        </w:rPr>
      </w:pPr>
    </w:p>
    <w:p w14:paraId="4CAFD01B" w14:textId="0DD849C6" w:rsidR="008B7388" w:rsidRPr="00D26E08" w:rsidRDefault="008B7388">
      <w:pPr>
        <w:rPr>
          <w:rFonts w:ascii="Times New Roman" w:hAnsi="Times New Roman" w:cs="Times New Roman"/>
          <w:lang w:eastAsia="ru-RU"/>
        </w:rPr>
      </w:pPr>
      <w:r w:rsidRPr="00D26E08">
        <w:rPr>
          <w:rFonts w:ascii="Times New Roman" w:hAnsi="Times New Roman" w:cs="Times New Roman"/>
          <w:lang w:eastAsia="ru-RU"/>
        </w:rPr>
        <w:br w:type="page"/>
      </w:r>
    </w:p>
    <w:p w14:paraId="7CDEBE20" w14:textId="66B87744" w:rsidR="008B7388" w:rsidRPr="00D26E08" w:rsidRDefault="008B7388" w:rsidP="008B7388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14" w:name="_Toc89359649"/>
      <w:r w:rsidRPr="00D26E08">
        <w:rPr>
          <w:rFonts w:ascii="Times New Roman" w:hAnsi="Times New Roman" w:cs="Times New Roman"/>
          <w:sz w:val="36"/>
          <w:szCs w:val="36"/>
          <w:lang w:eastAsia="ru-RU"/>
        </w:rPr>
        <w:lastRenderedPageBreak/>
        <w:t xml:space="preserve">Интерфейс </w:t>
      </w:r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Names</w:t>
      </w:r>
      <w:bookmarkEnd w:id="14"/>
    </w:p>
    <w:p w14:paraId="3D92D6EB" w14:textId="689C7C4A" w:rsidR="00165BD7" w:rsidRPr="00D26E08" w:rsidRDefault="008B7388" w:rsidP="001C493C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1AFBDF77" wp14:editId="5D16072A">
            <wp:extent cx="7030397" cy="2019869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5946" cy="20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33F2" w14:textId="5C39B775" w:rsidR="008B7388" w:rsidRPr="00D26E08" w:rsidRDefault="008B7388" w:rsidP="008B7388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15" w:name="_Toc89359650"/>
      <w:r w:rsidRPr="00D26E08">
        <w:rPr>
          <w:rFonts w:ascii="Times New Roman" w:hAnsi="Times New Roman" w:cs="Times New Roman"/>
          <w:sz w:val="36"/>
          <w:szCs w:val="36"/>
          <w:lang w:eastAsia="ru-RU"/>
        </w:rPr>
        <w:t xml:space="preserve">Интерфейс </w:t>
      </w:r>
      <w:proofErr w:type="spellStart"/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UsefulInterface</w:t>
      </w:r>
      <w:bookmarkEnd w:id="15"/>
      <w:proofErr w:type="spellEnd"/>
    </w:p>
    <w:p w14:paraId="2D3FEFED" w14:textId="40AB028E" w:rsidR="008B7388" w:rsidRPr="00D26E08" w:rsidRDefault="008B7388" w:rsidP="008B7388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7B8DD6A0" wp14:editId="50040467">
            <wp:extent cx="6556041" cy="1965277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5943" cy="19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58D7" w14:textId="59C5CCA7" w:rsidR="001C493C" w:rsidRPr="00D26E08" w:rsidRDefault="008B7388" w:rsidP="008B7388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16" w:name="_Toc89359651"/>
      <w:r w:rsidRPr="00D26E08">
        <w:rPr>
          <w:rFonts w:ascii="Times New Roman" w:hAnsi="Times New Roman" w:cs="Times New Roman"/>
          <w:sz w:val="36"/>
          <w:szCs w:val="36"/>
          <w:lang w:eastAsia="ru-RU"/>
        </w:rPr>
        <w:t>Перечисляемый тип (</w:t>
      </w:r>
      <w:proofErr w:type="spellStart"/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enum</w:t>
      </w:r>
      <w:proofErr w:type="spellEnd"/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)</w:t>
      </w:r>
      <w:r w:rsidRPr="00D26E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MoodTypeorSign</w:t>
      </w:r>
      <w:bookmarkEnd w:id="16"/>
      <w:proofErr w:type="spellEnd"/>
    </w:p>
    <w:p w14:paraId="14490401" w14:textId="31D3FD31" w:rsidR="008B7388" w:rsidRPr="00D26E08" w:rsidRDefault="008B7388" w:rsidP="008B7388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1AA0AFC5" wp14:editId="03F9D667">
            <wp:extent cx="4517409" cy="2885748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9376" cy="28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2030" w14:textId="55D08DAE" w:rsidR="002A7603" w:rsidRPr="00D26E08" w:rsidRDefault="002A7603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lang w:val="en-US" w:eastAsia="ru-RU"/>
        </w:rPr>
        <w:br w:type="page"/>
      </w:r>
    </w:p>
    <w:p w14:paraId="1ECD65E9" w14:textId="47C7C197" w:rsidR="002A7603" w:rsidRPr="00D26E08" w:rsidRDefault="002A7603" w:rsidP="002A7603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17" w:name="_Toc89359652"/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lastRenderedPageBreak/>
        <w:t xml:space="preserve">Main </w:t>
      </w:r>
      <w:r w:rsidRPr="00D26E08">
        <w:rPr>
          <w:rFonts w:ascii="Times New Roman" w:hAnsi="Times New Roman" w:cs="Times New Roman"/>
          <w:sz w:val="36"/>
          <w:szCs w:val="36"/>
          <w:lang w:eastAsia="ru-RU"/>
        </w:rPr>
        <w:t xml:space="preserve">Класс </w:t>
      </w:r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story</w:t>
      </w:r>
      <w:bookmarkEnd w:id="17"/>
    </w:p>
    <w:p w14:paraId="555A8BDB" w14:textId="5681D328" w:rsidR="002A7603" w:rsidRPr="00D26E08" w:rsidRDefault="002A7603" w:rsidP="002A7603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4D8E8750" wp14:editId="77DCB686">
            <wp:extent cx="7187133" cy="6387152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234" cy="63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278D" w14:textId="3C5AF287" w:rsidR="0057251C" w:rsidRPr="00D26E08" w:rsidRDefault="0057251C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lang w:val="en-US" w:eastAsia="ru-RU"/>
        </w:rPr>
        <w:br w:type="page"/>
      </w:r>
    </w:p>
    <w:p w14:paraId="0816F572" w14:textId="2A7DD3A1" w:rsidR="002A7603" w:rsidRPr="00D26E08" w:rsidRDefault="0057251C" w:rsidP="0057251C">
      <w:pPr>
        <w:pStyle w:val="1"/>
        <w:rPr>
          <w:rFonts w:ascii="Times New Roman" w:hAnsi="Times New Roman" w:cs="Times New Roman"/>
          <w:sz w:val="40"/>
          <w:szCs w:val="40"/>
          <w:lang w:eastAsia="ru-RU"/>
        </w:rPr>
      </w:pPr>
      <w:bookmarkStart w:id="18" w:name="_Toc89359653"/>
      <w:r w:rsidRPr="00D26E08">
        <w:rPr>
          <w:rFonts w:ascii="Times New Roman" w:hAnsi="Times New Roman" w:cs="Times New Roman"/>
          <w:sz w:val="40"/>
          <w:szCs w:val="40"/>
          <w:lang w:eastAsia="ru-RU"/>
        </w:rPr>
        <w:lastRenderedPageBreak/>
        <w:t>Вывод</w:t>
      </w:r>
      <w:bookmarkEnd w:id="18"/>
    </w:p>
    <w:p w14:paraId="382C9A23" w14:textId="34BA7029" w:rsidR="0057251C" w:rsidRPr="00D26E08" w:rsidRDefault="00300C07" w:rsidP="0057251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26E08">
        <w:rPr>
          <w:rFonts w:ascii="Times New Roman" w:hAnsi="Times New Roman" w:cs="Times New Roman"/>
          <w:sz w:val="28"/>
          <w:szCs w:val="28"/>
          <w:lang w:eastAsia="ru-RU"/>
        </w:rPr>
        <w:t xml:space="preserve">Выполняя </w:t>
      </w:r>
      <w:proofErr w:type="gramStart"/>
      <w:r w:rsidRPr="00D26E08">
        <w:rPr>
          <w:rFonts w:ascii="Times New Roman" w:hAnsi="Times New Roman" w:cs="Times New Roman"/>
          <w:sz w:val="28"/>
          <w:szCs w:val="28"/>
          <w:lang w:eastAsia="ru-RU"/>
        </w:rPr>
        <w:t>данную лабораторную работу</w:t>
      </w:r>
      <w:proofErr w:type="gramEnd"/>
      <w:r w:rsidRPr="00D26E08">
        <w:rPr>
          <w:rFonts w:ascii="Times New Roman" w:hAnsi="Times New Roman" w:cs="Times New Roman"/>
          <w:sz w:val="28"/>
          <w:szCs w:val="28"/>
          <w:lang w:eastAsia="ru-RU"/>
        </w:rPr>
        <w:t xml:space="preserve"> я ознакомился с базовыми принципами программирования </w:t>
      </w:r>
      <w:r w:rsidRPr="00D26E08">
        <w:rPr>
          <w:rFonts w:ascii="Times New Roman" w:hAnsi="Times New Roman" w:cs="Times New Roman"/>
          <w:sz w:val="28"/>
          <w:szCs w:val="28"/>
          <w:lang w:val="en-US" w:eastAsia="ru-RU"/>
        </w:rPr>
        <w:t>SOLID</w:t>
      </w:r>
      <w:r w:rsidRPr="00D26E0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26E08" w:rsidRPr="00D26E08">
        <w:rPr>
          <w:rFonts w:ascii="Times New Roman" w:hAnsi="Times New Roman" w:cs="Times New Roman"/>
          <w:sz w:val="28"/>
          <w:szCs w:val="28"/>
          <w:lang w:eastAsia="ru-RU"/>
        </w:rPr>
        <w:t>изучил подробнее работу с интерфейсами, абстрактным классом, перечисляемым типом.</w:t>
      </w:r>
    </w:p>
    <w:p w14:paraId="3700E028" w14:textId="77777777" w:rsidR="001C493C" w:rsidRPr="001C493C" w:rsidRDefault="001C493C" w:rsidP="001C493C">
      <w:pPr>
        <w:rPr>
          <w:lang w:eastAsia="ru-RU"/>
        </w:rPr>
      </w:pPr>
    </w:p>
    <w:sectPr w:rsidR="001C493C" w:rsidRPr="001C493C" w:rsidSect="002F3987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FB5"/>
    <w:multiLevelType w:val="multilevel"/>
    <w:tmpl w:val="31A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C6B8C"/>
    <w:multiLevelType w:val="multilevel"/>
    <w:tmpl w:val="6E5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D5C3D"/>
    <w:multiLevelType w:val="multilevel"/>
    <w:tmpl w:val="945C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57F89"/>
    <w:multiLevelType w:val="multilevel"/>
    <w:tmpl w:val="0F1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472B8"/>
    <w:multiLevelType w:val="multilevel"/>
    <w:tmpl w:val="B2FE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C38CC"/>
    <w:multiLevelType w:val="multilevel"/>
    <w:tmpl w:val="3676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2757E"/>
    <w:multiLevelType w:val="multilevel"/>
    <w:tmpl w:val="75B2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527431"/>
    <w:multiLevelType w:val="multilevel"/>
    <w:tmpl w:val="8998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2F7E38"/>
    <w:multiLevelType w:val="multilevel"/>
    <w:tmpl w:val="023C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614FB"/>
    <w:multiLevelType w:val="multilevel"/>
    <w:tmpl w:val="3CB2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E694D"/>
    <w:multiLevelType w:val="multilevel"/>
    <w:tmpl w:val="EABC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7F39F2"/>
    <w:multiLevelType w:val="multilevel"/>
    <w:tmpl w:val="5EF2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AB4742"/>
    <w:multiLevelType w:val="multilevel"/>
    <w:tmpl w:val="C3D4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3A5819"/>
    <w:multiLevelType w:val="multilevel"/>
    <w:tmpl w:val="EF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254C9"/>
    <w:multiLevelType w:val="multilevel"/>
    <w:tmpl w:val="EDA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DB244A"/>
    <w:multiLevelType w:val="multilevel"/>
    <w:tmpl w:val="BFF0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C25AC0"/>
    <w:multiLevelType w:val="multilevel"/>
    <w:tmpl w:val="7AF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F33C77"/>
    <w:multiLevelType w:val="multilevel"/>
    <w:tmpl w:val="C414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D90CB9"/>
    <w:multiLevelType w:val="multilevel"/>
    <w:tmpl w:val="8290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3"/>
  </w:num>
  <w:num w:numId="5">
    <w:abstractNumId w:val="4"/>
  </w:num>
  <w:num w:numId="6">
    <w:abstractNumId w:val="5"/>
  </w:num>
  <w:num w:numId="7">
    <w:abstractNumId w:val="8"/>
  </w:num>
  <w:num w:numId="8">
    <w:abstractNumId w:val="16"/>
  </w:num>
  <w:num w:numId="9">
    <w:abstractNumId w:val="3"/>
  </w:num>
  <w:num w:numId="10">
    <w:abstractNumId w:val="6"/>
  </w:num>
  <w:num w:numId="11">
    <w:abstractNumId w:val="12"/>
  </w:num>
  <w:num w:numId="12">
    <w:abstractNumId w:val="15"/>
  </w:num>
  <w:num w:numId="13">
    <w:abstractNumId w:val="7"/>
  </w:num>
  <w:num w:numId="14">
    <w:abstractNumId w:val="14"/>
  </w:num>
  <w:num w:numId="15">
    <w:abstractNumId w:val="18"/>
  </w:num>
  <w:num w:numId="16">
    <w:abstractNumId w:val="10"/>
  </w:num>
  <w:num w:numId="17">
    <w:abstractNumId w:val="2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32F"/>
    <w:rsid w:val="00057A40"/>
    <w:rsid w:val="00092E40"/>
    <w:rsid w:val="000C38D5"/>
    <w:rsid w:val="00165BD7"/>
    <w:rsid w:val="001B1BB9"/>
    <w:rsid w:val="001B2E48"/>
    <w:rsid w:val="001C493C"/>
    <w:rsid w:val="00241D98"/>
    <w:rsid w:val="002A7603"/>
    <w:rsid w:val="002C155E"/>
    <w:rsid w:val="002F3987"/>
    <w:rsid w:val="00300C07"/>
    <w:rsid w:val="003031FE"/>
    <w:rsid w:val="0035438F"/>
    <w:rsid w:val="00355605"/>
    <w:rsid w:val="003B59E1"/>
    <w:rsid w:val="00462A08"/>
    <w:rsid w:val="005153A5"/>
    <w:rsid w:val="005155D4"/>
    <w:rsid w:val="00531004"/>
    <w:rsid w:val="00534316"/>
    <w:rsid w:val="0057251C"/>
    <w:rsid w:val="0057532F"/>
    <w:rsid w:val="00654731"/>
    <w:rsid w:val="006676C4"/>
    <w:rsid w:val="006717D2"/>
    <w:rsid w:val="006D21C3"/>
    <w:rsid w:val="006E0DD0"/>
    <w:rsid w:val="00812A8B"/>
    <w:rsid w:val="0089425F"/>
    <w:rsid w:val="008B4019"/>
    <w:rsid w:val="008B7388"/>
    <w:rsid w:val="009B3F9A"/>
    <w:rsid w:val="00A24E50"/>
    <w:rsid w:val="00A97B8F"/>
    <w:rsid w:val="00B065BD"/>
    <w:rsid w:val="00B91FFC"/>
    <w:rsid w:val="00BB1ED4"/>
    <w:rsid w:val="00BB30FC"/>
    <w:rsid w:val="00BF5E5C"/>
    <w:rsid w:val="00C651DD"/>
    <w:rsid w:val="00C9039C"/>
    <w:rsid w:val="00CB12D2"/>
    <w:rsid w:val="00CF7D7D"/>
    <w:rsid w:val="00D26E08"/>
    <w:rsid w:val="00D42766"/>
    <w:rsid w:val="00D54FC8"/>
    <w:rsid w:val="00D732F1"/>
    <w:rsid w:val="00DE733C"/>
    <w:rsid w:val="00E02750"/>
    <w:rsid w:val="00E1400A"/>
    <w:rsid w:val="00E4031A"/>
    <w:rsid w:val="00F43EA8"/>
    <w:rsid w:val="00F8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E2CE"/>
  <w15:docId w15:val="{C350C15D-B0C3-4FB5-8933-E51EE36D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1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F5E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75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02750"/>
  </w:style>
  <w:style w:type="character" w:customStyle="1" w:styleId="mo">
    <w:name w:val="mo"/>
    <w:basedOn w:val="a0"/>
    <w:rsid w:val="00E02750"/>
  </w:style>
  <w:style w:type="character" w:customStyle="1" w:styleId="mn">
    <w:name w:val="mn"/>
    <w:basedOn w:val="a0"/>
    <w:rsid w:val="00E02750"/>
  </w:style>
  <w:style w:type="character" w:customStyle="1" w:styleId="mjxassistivemathml">
    <w:name w:val="mjx_assistive_mathml"/>
    <w:basedOn w:val="a0"/>
    <w:rsid w:val="00E02750"/>
  </w:style>
  <w:style w:type="character" w:styleId="a4">
    <w:name w:val="Strong"/>
    <w:basedOn w:val="a0"/>
    <w:uiPriority w:val="22"/>
    <w:qFormat/>
    <w:rsid w:val="00E02750"/>
    <w:rPr>
      <w:b/>
      <w:bCs/>
    </w:rPr>
  </w:style>
  <w:style w:type="character" w:customStyle="1" w:styleId="mroot">
    <w:name w:val="mroot"/>
    <w:basedOn w:val="a0"/>
    <w:rsid w:val="00B065BD"/>
  </w:style>
  <w:style w:type="paragraph" w:styleId="a5">
    <w:name w:val="Balloon Text"/>
    <w:basedOn w:val="a"/>
    <w:link w:val="a6"/>
    <w:uiPriority w:val="99"/>
    <w:semiHidden/>
    <w:unhideWhenUsed/>
    <w:rsid w:val="002F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98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F5E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F5E5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F5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5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F5E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CB12D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B12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2D2"/>
    <w:pPr>
      <w:spacing w:after="100"/>
      <w:ind w:left="220"/>
    </w:pPr>
  </w:style>
  <w:style w:type="paragraph" w:styleId="aa">
    <w:name w:val="footer"/>
    <w:basedOn w:val="a"/>
    <w:link w:val="ab"/>
    <w:uiPriority w:val="99"/>
    <w:unhideWhenUsed/>
    <w:rsid w:val="00CB12D2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12D2"/>
  </w:style>
  <w:style w:type="paragraph" w:customStyle="1" w:styleId="ac">
    <w:name w:val="По умолчанию"/>
    <w:next w:val="a"/>
    <w:qFormat/>
    <w:rsid w:val="00CB12D2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31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D21C3"/>
    <w:pPr>
      <w:spacing w:after="100"/>
      <w:ind w:left="440"/>
    </w:pPr>
  </w:style>
  <w:style w:type="character" w:styleId="ad">
    <w:name w:val="Emphasis"/>
    <w:basedOn w:val="a0"/>
    <w:uiPriority w:val="20"/>
    <w:qFormat/>
    <w:rsid w:val="00812A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0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SOLID_(object-oriented_design)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gorik\University\Laba\Proga\Laba1\&#1051;&#1072;&#1073;&#1072;1%20Jav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0C815-B6FD-4644-87DD-4EA4DF78E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Лаба1 Java.dotx</Template>
  <TotalTime>277</TotalTime>
  <Pages>1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Агафон</dc:creator>
  <cp:lastModifiedBy>Аганин Егор Владимирович</cp:lastModifiedBy>
  <cp:revision>55</cp:revision>
  <dcterms:created xsi:type="dcterms:W3CDTF">2021-09-19T17:10:00Z</dcterms:created>
  <dcterms:modified xsi:type="dcterms:W3CDTF">2021-12-02T15:09:00Z</dcterms:modified>
</cp:coreProperties>
</file>