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481E" w14:textId="77777777" w:rsidR="002F3987" w:rsidRDefault="002F3987" w:rsidP="008B4019">
      <w:pPr>
        <w:shd w:val="clear" w:color="auto" w:fill="F9F9F9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</w:p>
    <w:p w14:paraId="44F6561A" w14:textId="77777777" w:rsidR="00CB12D2" w:rsidRPr="007F58CD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7F58CD">
        <w:rPr>
          <w:rFonts w:ascii="Times New Roman" w:hAnsi="Times New Roman" w:cs="Times New Roman"/>
          <w:color w:val="000000"/>
          <w:sz w:val="27"/>
          <w:szCs w:val="27"/>
        </w:rPr>
        <w:t>МИНИСТЕРСТВО ОБРАЗОВАНИЯ И НАУКИ РФ</w:t>
      </w:r>
    </w:p>
    <w:p w14:paraId="39520DEB" w14:textId="77777777" w:rsidR="00CB12D2" w:rsidRPr="00E94E3C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</w:p>
    <w:p w14:paraId="1BECCE7C" w14:textId="77777777" w:rsidR="00CB12D2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Университет ИТМО</w:t>
      </w:r>
    </w:p>
    <w:p w14:paraId="66BA23EA" w14:textId="77777777" w:rsidR="00CB12D2" w:rsidRPr="00DC00FB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0"/>
          <w:szCs w:val="40"/>
          <w:lang w:eastAsia="ru-RU"/>
        </w:rPr>
      </w:pPr>
    </w:p>
    <w:p w14:paraId="0E00C30B" w14:textId="77777777" w:rsidR="00CB12D2" w:rsidRDefault="00CB12D2" w:rsidP="00CB12D2">
      <w:pPr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</w:pPr>
      <w:r w:rsidRPr="007F58CD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  <w:t>Факультет программной инженерии и компьютерной техники</w:t>
      </w:r>
    </w:p>
    <w:p w14:paraId="4E473A36" w14:textId="77777777" w:rsidR="00CB12D2" w:rsidRPr="007F58CD" w:rsidRDefault="00CB12D2" w:rsidP="00CB12D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9112D2" w14:textId="77777777" w:rsidR="00CB12D2" w:rsidRPr="007F58CD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Лабораторная работа №2</w:t>
      </w:r>
      <w:r w:rsidRPr="007F58CD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 </w:t>
      </w:r>
    </w:p>
    <w:p w14:paraId="618BB6AA" w14:textId="77777777" w:rsidR="00CB12D2" w:rsidRPr="00566F46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566F46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по дисциплине: </w:t>
      </w:r>
    </w:p>
    <w:p w14:paraId="47EB7053" w14:textId="77777777" w:rsidR="00CB12D2" w:rsidRPr="00566F46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566F46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«</w:t>
      </w:r>
      <w:r>
        <w:rPr>
          <w:rFonts w:ascii="Times New Roman" w:eastAsia="Times New Roman" w:hAnsi="Times New Roman" w:cs="Times New Roman"/>
          <w:b/>
          <w:i/>
          <w:color w:val="333333"/>
          <w:sz w:val="36"/>
          <w:szCs w:val="36"/>
          <w:lang w:eastAsia="ru-RU"/>
        </w:rPr>
        <w:t>Программирование</w:t>
      </w:r>
      <w:r w:rsidRPr="00566F46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»</w:t>
      </w:r>
    </w:p>
    <w:p w14:paraId="2E40EE74" w14:textId="77777777" w:rsidR="00CB12D2" w:rsidRPr="00566F46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Вариант №33103</w:t>
      </w:r>
    </w:p>
    <w:p w14:paraId="0C08AADD" w14:textId="77777777" w:rsidR="00CB12D2" w:rsidRPr="00566F46" w:rsidRDefault="00CB12D2" w:rsidP="00CB12D2">
      <w:pPr>
        <w:rPr>
          <w:rFonts w:ascii="Times New Roman" w:hAnsi="Times New Roman" w:cs="Times New Roman"/>
          <w:sz w:val="36"/>
          <w:szCs w:val="36"/>
        </w:rPr>
      </w:pPr>
    </w:p>
    <w:p w14:paraId="438FA824" w14:textId="77777777" w:rsidR="00CB12D2" w:rsidRPr="004F454F" w:rsidRDefault="00CB12D2" w:rsidP="00CB12D2">
      <w:pPr>
        <w:rPr>
          <w:rFonts w:ascii="Times New Roman" w:hAnsi="Times New Roman" w:cs="Times New Roman"/>
          <w:sz w:val="44"/>
          <w:szCs w:val="44"/>
        </w:rPr>
      </w:pPr>
    </w:p>
    <w:p w14:paraId="79324E55" w14:textId="77777777" w:rsidR="00CB12D2" w:rsidRPr="004F454F" w:rsidRDefault="00CB12D2" w:rsidP="00CB12D2">
      <w:pPr>
        <w:jc w:val="right"/>
        <w:rPr>
          <w:rFonts w:ascii="Times New Roman" w:hAnsi="Times New Roman" w:cs="Times New Roman"/>
          <w:sz w:val="44"/>
          <w:szCs w:val="44"/>
        </w:rPr>
      </w:pPr>
    </w:p>
    <w:p w14:paraId="19F40A3E" w14:textId="5EA4E43A" w:rsidR="00CB12D2" w:rsidRPr="00BD2F69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  <w:r w:rsidRPr="00BD2F69">
        <w:rPr>
          <w:rFonts w:ascii="Times New Roman" w:hAnsi="Times New Roman" w:cs="Times New Roman"/>
          <w:sz w:val="36"/>
          <w:szCs w:val="36"/>
        </w:rPr>
        <w:t>Выпол</w:t>
      </w:r>
      <w:r w:rsidR="00812A8B">
        <w:rPr>
          <w:rFonts w:ascii="Times New Roman" w:hAnsi="Times New Roman" w:cs="Times New Roman"/>
          <w:sz w:val="36"/>
          <w:szCs w:val="36"/>
        </w:rPr>
        <w:t>н</w:t>
      </w:r>
      <w:r w:rsidRPr="00BD2F69">
        <w:rPr>
          <w:rFonts w:ascii="Times New Roman" w:hAnsi="Times New Roman" w:cs="Times New Roman"/>
          <w:sz w:val="36"/>
          <w:szCs w:val="36"/>
        </w:rPr>
        <w:t>ил:</w:t>
      </w:r>
    </w:p>
    <w:p w14:paraId="4239ADA3" w14:textId="77777777" w:rsidR="00CB12D2" w:rsidRPr="00BD2F69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  <w:r w:rsidRPr="00BD2F69">
        <w:rPr>
          <w:rFonts w:ascii="Times New Roman" w:hAnsi="Times New Roman" w:cs="Times New Roman"/>
          <w:sz w:val="36"/>
          <w:szCs w:val="36"/>
        </w:rPr>
        <w:t xml:space="preserve">Студент группы № </w:t>
      </w:r>
      <w:r w:rsidRPr="00BD2F69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BD2F69">
        <w:rPr>
          <w:rFonts w:ascii="Times New Roman" w:hAnsi="Times New Roman" w:cs="Times New Roman"/>
          <w:sz w:val="36"/>
          <w:szCs w:val="36"/>
        </w:rPr>
        <w:t>3133</w:t>
      </w:r>
    </w:p>
    <w:p w14:paraId="264274FA" w14:textId="0A27FFB9" w:rsidR="00CB12D2" w:rsidRPr="00BD2F69" w:rsidRDefault="00CB12D2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Аганин Егор</w:t>
      </w:r>
      <w:r w:rsidR="003031F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Владимирович</w:t>
      </w:r>
    </w:p>
    <w:p w14:paraId="5F36D8AB" w14:textId="64D95A05" w:rsidR="003031FE" w:rsidRDefault="00CB12D2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 w:rsidRPr="00BD2F69">
        <w:rPr>
          <w:rFonts w:ascii="Times New Roman" w:hAnsi="Times New Roman" w:cs="Times New Roman"/>
          <w:sz w:val="36"/>
          <w:szCs w:val="36"/>
        </w:rPr>
        <w:t>Преподаватель:</w:t>
      </w:r>
    </w:p>
    <w:p w14:paraId="015F668F" w14:textId="720BF70B" w:rsidR="00812A8B" w:rsidRDefault="00812A8B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Шешуков Дмитрий Михайлович</w:t>
      </w:r>
    </w:p>
    <w:p w14:paraId="17190BDC" w14:textId="77777777" w:rsidR="00CB12D2" w:rsidRDefault="00CB12D2" w:rsidP="00812A8B">
      <w:pPr>
        <w:rPr>
          <w:rFonts w:ascii="Times New Roman" w:hAnsi="Times New Roman" w:cs="Times New Roman"/>
          <w:sz w:val="36"/>
          <w:szCs w:val="36"/>
        </w:rPr>
      </w:pPr>
    </w:p>
    <w:p w14:paraId="36E8A5FA" w14:textId="77777777" w:rsidR="00CB12D2" w:rsidRPr="00E94E3C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1634445C" w14:textId="77777777" w:rsidR="00CB12D2" w:rsidRDefault="00CB12D2" w:rsidP="00CB12D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E2F3D68" w14:textId="77777777" w:rsidR="00CB12D2" w:rsidRDefault="00CB12D2" w:rsidP="00CB12D2">
      <w:pPr>
        <w:rPr>
          <w:lang w:eastAsia="ru-RU"/>
        </w:rPr>
      </w:pPr>
    </w:p>
    <w:p w14:paraId="2553C3A2" w14:textId="77777777" w:rsidR="00CB12D2" w:rsidRDefault="00CB12D2" w:rsidP="00CB12D2">
      <w:pPr>
        <w:rPr>
          <w:lang w:eastAsia="ru-RU"/>
        </w:rPr>
      </w:pPr>
    </w:p>
    <w:p w14:paraId="1984D347" w14:textId="77777777" w:rsidR="00CB12D2" w:rsidRDefault="00CB12D2" w:rsidP="00CB12D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A6ECAF" wp14:editId="0ED2C7C6">
            <wp:extent cx="2912745" cy="462915"/>
            <wp:effectExtent l="0" t="0" r="0" b="0"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ACFB" w14:textId="46E86C91" w:rsidR="00A97B8F" w:rsidRPr="00057A40" w:rsidRDefault="00CB12D2" w:rsidP="00057A40">
      <w:pPr>
        <w:pStyle w:val="aa"/>
        <w:jc w:val="center"/>
      </w:pPr>
      <w:r>
        <w:t>Санкт</w:t>
      </w:r>
      <w:r w:rsidRPr="00813CAB">
        <w:t>-</w:t>
      </w:r>
      <w:r>
        <w:t>Петербург</w:t>
      </w:r>
      <w:r w:rsidRPr="00813CAB">
        <w:t>, 2021</w:t>
      </w:r>
      <w:r w:rsidRPr="00E94E3C">
        <w:rPr>
          <w:rFonts w:ascii="Times New Roman" w:hAnsi="Times New Roman" w:cs="Times New Roman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87062324"/>
        <w:docPartObj>
          <w:docPartGallery w:val="Table of Contents"/>
          <w:docPartUnique/>
        </w:docPartObj>
      </w:sdtPr>
      <w:sdtEndPr/>
      <w:sdtContent>
        <w:p w14:paraId="674B1783" w14:textId="77777777" w:rsidR="00CB12D2" w:rsidRDefault="00CB12D2">
          <w:pPr>
            <w:pStyle w:val="a9"/>
          </w:pPr>
          <w:r>
            <w:t>Оглавление</w:t>
          </w:r>
        </w:p>
        <w:p w14:paraId="2208DA15" w14:textId="7B982CFB" w:rsidR="003B59E1" w:rsidRDefault="00CB12D2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14537" w:history="1">
            <w:r w:rsidR="003B59E1" w:rsidRPr="00426F55">
              <w:rPr>
                <w:rStyle w:val="a7"/>
                <w:rFonts w:eastAsia="Times New Roman" w:cs="Helvetica"/>
                <w:noProof/>
                <w:lang w:eastAsia="ru-RU"/>
              </w:rPr>
              <w:t>Задание:</w:t>
            </w:r>
            <w:r w:rsidR="003B59E1">
              <w:rPr>
                <w:noProof/>
                <w:webHidden/>
              </w:rPr>
              <w:tab/>
            </w:r>
            <w:r w:rsidR="003B59E1">
              <w:rPr>
                <w:noProof/>
                <w:webHidden/>
              </w:rPr>
              <w:fldChar w:fldCharType="begin"/>
            </w:r>
            <w:r w:rsidR="003B59E1">
              <w:rPr>
                <w:noProof/>
                <w:webHidden/>
              </w:rPr>
              <w:instrText xml:space="preserve"> PAGEREF _Toc85814537 \h </w:instrText>
            </w:r>
            <w:r w:rsidR="003B59E1">
              <w:rPr>
                <w:noProof/>
                <w:webHidden/>
              </w:rPr>
            </w:r>
            <w:r w:rsidR="003B59E1">
              <w:rPr>
                <w:noProof/>
                <w:webHidden/>
              </w:rPr>
              <w:fldChar w:fldCharType="separate"/>
            </w:r>
            <w:r w:rsidR="003B59E1">
              <w:rPr>
                <w:noProof/>
                <w:webHidden/>
              </w:rPr>
              <w:t>3</w:t>
            </w:r>
            <w:r w:rsidR="003B59E1">
              <w:rPr>
                <w:noProof/>
                <w:webHidden/>
              </w:rPr>
              <w:fldChar w:fldCharType="end"/>
            </w:r>
          </w:hyperlink>
        </w:p>
        <w:p w14:paraId="48A315BF" w14:textId="62E07FCC" w:rsidR="003B59E1" w:rsidRDefault="003B59E1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38" w:history="1">
            <w:r w:rsidRPr="00426F55">
              <w:rPr>
                <w:rStyle w:val="a7"/>
                <w:rFonts w:ascii="Helvetica" w:hAnsi="Helvetica" w:cs="Helvetica"/>
                <w:noProof/>
              </w:rPr>
              <w:t>Покемоны и их атаки: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0A1E" w14:textId="117D0E1F" w:rsidR="003B59E1" w:rsidRDefault="003B59E1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39" w:history="1">
            <w:r w:rsidRPr="00426F55">
              <w:rPr>
                <w:rStyle w:val="a7"/>
                <w:noProof/>
                <w:lang w:val="en-US"/>
              </w:rPr>
              <w:t xml:space="preserve">UML </w:t>
            </w:r>
            <w:r w:rsidRPr="00426F55">
              <w:rPr>
                <w:rStyle w:val="a7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EF08C" w14:textId="2B3B4D54" w:rsidR="003B59E1" w:rsidRDefault="003B59E1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40" w:history="1">
            <w:r w:rsidRPr="00426F55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F07EB" w14:textId="3772711C" w:rsidR="003B59E1" w:rsidRDefault="003B59E1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41" w:history="1">
            <w:r w:rsidRPr="00426F55">
              <w:rPr>
                <w:rStyle w:val="a7"/>
                <w:noProof/>
                <w:lang w:val="en-US"/>
              </w:rPr>
              <w:t>Class</w:t>
            </w:r>
            <w:r w:rsidRPr="00426F55">
              <w:rPr>
                <w:rStyle w:val="a7"/>
                <w:noProof/>
              </w:rPr>
              <w:t xml:space="preserve"> </w:t>
            </w:r>
            <w:r w:rsidRPr="00426F55">
              <w:rPr>
                <w:rStyle w:val="a7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B324" w14:textId="31B66092" w:rsidR="003B59E1" w:rsidRDefault="003B59E1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42" w:history="1">
            <w:r w:rsidRPr="00426F55">
              <w:rPr>
                <w:rStyle w:val="a7"/>
                <w:noProof/>
              </w:rPr>
              <w:t>Покемоны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82DB7" w14:textId="6E05A3E0" w:rsidR="003B59E1" w:rsidRDefault="003B59E1">
          <w:pPr>
            <w:pStyle w:val="3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43" w:history="1">
            <w:r w:rsidRPr="00426F55">
              <w:rPr>
                <w:rStyle w:val="a7"/>
                <w:noProof/>
                <w:lang w:val="en-US"/>
              </w:rPr>
              <w:t>Passimian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A3D1" w14:textId="210C170C" w:rsidR="003B59E1" w:rsidRDefault="003B59E1">
          <w:pPr>
            <w:pStyle w:val="3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44" w:history="1">
            <w:r w:rsidRPr="00426F55">
              <w:rPr>
                <w:rStyle w:val="a7"/>
                <w:noProof/>
                <w:lang w:val="en-US"/>
              </w:rPr>
              <w:t>Wingull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F56B4" w14:textId="18DE3E08" w:rsidR="003B59E1" w:rsidRDefault="003B59E1">
          <w:pPr>
            <w:pStyle w:val="3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45" w:history="1">
            <w:r w:rsidRPr="00426F55">
              <w:rPr>
                <w:rStyle w:val="a7"/>
                <w:noProof/>
                <w:lang w:val="en-US"/>
              </w:rPr>
              <w:t>Pelipper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DFFB2" w14:textId="676A45A8" w:rsidR="003B59E1" w:rsidRDefault="003B59E1">
          <w:pPr>
            <w:pStyle w:val="3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46" w:history="1">
            <w:r w:rsidRPr="00426F55">
              <w:rPr>
                <w:rStyle w:val="a7"/>
                <w:noProof/>
                <w:lang w:val="en-US"/>
              </w:rPr>
              <w:t>Ralts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7345F" w14:textId="6ED6313B" w:rsidR="003B59E1" w:rsidRDefault="003B59E1">
          <w:pPr>
            <w:pStyle w:val="3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47" w:history="1">
            <w:r w:rsidRPr="00426F55">
              <w:rPr>
                <w:rStyle w:val="a7"/>
                <w:noProof/>
                <w:lang w:val="en-US"/>
              </w:rPr>
              <w:t>Kirlia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D8C9" w14:textId="20468FC7" w:rsidR="003B59E1" w:rsidRDefault="003B59E1">
          <w:pPr>
            <w:pStyle w:val="3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48" w:history="1">
            <w:r w:rsidRPr="00426F55">
              <w:rPr>
                <w:rStyle w:val="a7"/>
                <w:rFonts w:cstheme="minorHAnsi"/>
                <w:b/>
                <w:noProof/>
                <w:lang w:val="en-US"/>
              </w:rPr>
              <w:t>Gardevoir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95A4E" w14:textId="7C485367" w:rsidR="003B59E1" w:rsidRDefault="003B59E1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49" w:history="1">
            <w:r w:rsidRPr="00426F55">
              <w:rPr>
                <w:rStyle w:val="a7"/>
                <w:noProof/>
              </w:rPr>
              <w:t>Атаки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A4085" w14:textId="67A25BCE" w:rsidR="003B59E1" w:rsidRDefault="003B59E1">
          <w:pPr>
            <w:pStyle w:val="3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50" w:history="1">
            <w:r w:rsidRPr="00426F55">
              <w:rPr>
                <w:rStyle w:val="a7"/>
                <w:noProof/>
                <w:lang w:val="en-US"/>
              </w:rPr>
              <w:t>AirSlash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1485" w14:textId="62A0D5D4" w:rsidR="003B59E1" w:rsidRDefault="003B59E1">
          <w:pPr>
            <w:pStyle w:val="3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51" w:history="1">
            <w:r w:rsidRPr="00426F55">
              <w:rPr>
                <w:rStyle w:val="a7"/>
                <w:noProof/>
                <w:lang w:val="en-US"/>
              </w:rPr>
              <w:t>BraveBird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202DE" w14:textId="71758B4C" w:rsidR="003B59E1" w:rsidRDefault="003B59E1">
          <w:pPr>
            <w:pStyle w:val="3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52" w:history="1">
            <w:r w:rsidRPr="00426F55">
              <w:rPr>
                <w:rStyle w:val="a7"/>
                <w:noProof/>
                <w:lang w:val="en-US"/>
              </w:rPr>
              <w:t>Confide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4BC3E" w14:textId="725D86ED" w:rsidR="003B59E1" w:rsidRDefault="003B59E1">
          <w:pPr>
            <w:pStyle w:val="3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53" w:history="1">
            <w:r w:rsidRPr="00426F55">
              <w:rPr>
                <w:rStyle w:val="a7"/>
                <w:noProof/>
                <w:lang w:val="en-US"/>
              </w:rPr>
              <w:t>DoubleTeam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655D6" w14:textId="71319517" w:rsidR="003B59E1" w:rsidRDefault="003B59E1">
          <w:pPr>
            <w:pStyle w:val="3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54" w:history="1">
            <w:r w:rsidRPr="00426F55">
              <w:rPr>
                <w:rStyle w:val="a7"/>
                <w:noProof/>
                <w:lang w:val="en-US"/>
              </w:rPr>
              <w:t>EnergyBall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DF3E" w14:textId="349075DC" w:rsidR="003B59E1" w:rsidRDefault="003B59E1">
          <w:pPr>
            <w:pStyle w:val="3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55" w:history="1">
            <w:r w:rsidRPr="00426F55">
              <w:rPr>
                <w:rStyle w:val="a7"/>
                <w:noProof/>
                <w:lang w:val="en-US"/>
              </w:rPr>
              <w:t>NightSlash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0199" w14:textId="327FA4ED" w:rsidR="003B59E1" w:rsidRDefault="003B59E1">
          <w:pPr>
            <w:pStyle w:val="3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56" w:history="1">
            <w:r w:rsidRPr="00426F55">
              <w:rPr>
                <w:rStyle w:val="a7"/>
                <w:noProof/>
                <w:lang w:val="en-US"/>
              </w:rPr>
              <w:t>PoisonPowder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62DA3" w14:textId="27CD5330" w:rsidR="003B59E1" w:rsidRDefault="003B59E1">
          <w:pPr>
            <w:pStyle w:val="3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57" w:history="1">
            <w:r w:rsidRPr="00426F55">
              <w:rPr>
                <w:rStyle w:val="a7"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1A500" w14:textId="4E0BBE8C" w:rsidR="003B59E1" w:rsidRDefault="003B59E1">
          <w:pPr>
            <w:pStyle w:val="3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58" w:history="1">
            <w:r w:rsidRPr="00426F55">
              <w:rPr>
                <w:rStyle w:val="a7"/>
                <w:noProof/>
                <w:lang w:val="en-US"/>
              </w:rPr>
              <w:t>RockTomb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C239" w14:textId="35E45EF4" w:rsidR="003B59E1" w:rsidRDefault="003B59E1">
          <w:pPr>
            <w:pStyle w:val="3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59" w:history="1">
            <w:r w:rsidRPr="00426F55">
              <w:rPr>
                <w:rStyle w:val="a7"/>
                <w:noProof/>
                <w:lang w:val="en-US"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EDAA7" w14:textId="0B9A6D60" w:rsidR="003B59E1" w:rsidRDefault="003B59E1">
          <w:pPr>
            <w:pStyle w:val="3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60" w:history="1">
            <w:r w:rsidRPr="00426F55">
              <w:rPr>
                <w:rStyle w:val="a7"/>
                <w:noProof/>
                <w:lang w:val="en-US"/>
              </w:rPr>
              <w:t>SwordsDance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6F942" w14:textId="241195FB" w:rsidR="003B59E1" w:rsidRDefault="003B59E1">
          <w:pPr>
            <w:pStyle w:val="3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61" w:history="1">
            <w:r w:rsidRPr="00426F55">
              <w:rPr>
                <w:rStyle w:val="a7"/>
                <w:noProof/>
                <w:lang w:val="en-US"/>
              </w:rPr>
              <w:t>WoodHammer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5227C" w14:textId="43F3478B" w:rsidR="003B59E1" w:rsidRDefault="003B59E1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5814562" w:history="1">
            <w:r w:rsidRPr="00426F55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1140" w14:textId="4D58A9CA" w:rsidR="00CB12D2" w:rsidRDefault="00CB12D2">
          <w:r>
            <w:rPr>
              <w:b/>
              <w:bCs/>
            </w:rPr>
            <w:fldChar w:fldCharType="end"/>
          </w:r>
        </w:p>
      </w:sdtContent>
    </w:sdt>
    <w:p w14:paraId="329E75C7" w14:textId="77777777" w:rsidR="00A97B8F" w:rsidRPr="003B59E1" w:rsidRDefault="00CB12D2" w:rsidP="00CB12D2">
      <w:pPr>
        <w:rPr>
          <w:rFonts w:asciiTheme="majorHAnsi" w:eastAsia="Times New Roman" w:hAnsiTheme="majorHAnsi" w:cs="Helvetica"/>
          <w:color w:val="333333"/>
          <w:sz w:val="32"/>
          <w:szCs w:val="32"/>
          <w:lang w:eastAsia="ru-RU"/>
        </w:rPr>
      </w:pPr>
      <w:r>
        <w:rPr>
          <w:rFonts w:asciiTheme="majorHAnsi" w:eastAsia="Times New Roman" w:hAnsiTheme="majorHAnsi" w:cs="Helvetica"/>
          <w:color w:val="333333"/>
          <w:sz w:val="32"/>
          <w:szCs w:val="32"/>
          <w:lang w:eastAsia="ru-RU"/>
        </w:rPr>
        <w:br w:type="page"/>
      </w:r>
    </w:p>
    <w:p w14:paraId="04192F9C" w14:textId="77777777" w:rsidR="008B4019" w:rsidRPr="003031FE" w:rsidRDefault="008B4019" w:rsidP="003031FE">
      <w:pPr>
        <w:pStyle w:val="1"/>
        <w:rPr>
          <w:rFonts w:eastAsia="Times New Roman" w:cs="Helvetica"/>
          <w:color w:val="333333"/>
          <w:sz w:val="36"/>
          <w:szCs w:val="36"/>
          <w:lang w:eastAsia="ru-RU"/>
        </w:rPr>
      </w:pPr>
      <w:bookmarkStart w:id="0" w:name="_Toc85814537"/>
      <w:r w:rsidRPr="003031FE">
        <w:rPr>
          <w:rFonts w:eastAsia="Times New Roman" w:cs="Helvetica"/>
          <w:color w:val="333333"/>
          <w:sz w:val="36"/>
          <w:szCs w:val="36"/>
          <w:lang w:eastAsia="ru-RU"/>
        </w:rPr>
        <w:lastRenderedPageBreak/>
        <w:t>Задание:</w:t>
      </w:r>
      <w:bookmarkEnd w:id="0"/>
    </w:p>
    <w:p w14:paraId="55441EC1" w14:textId="77777777" w:rsidR="00BF5E5C" w:rsidRPr="00BF5E5C" w:rsidRDefault="00BF5E5C" w:rsidP="00BF5E5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основе базового класса </w:t>
      </w:r>
      <w:r w:rsidRPr="00BF5E5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Pokemon</w:t>
      </w: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315CBCF6" w14:textId="77777777" w:rsidR="00BF5E5C" w:rsidRPr="00BF5E5C" w:rsidRDefault="00BF5E5C" w:rsidP="00BF5E5C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очки здоровья (HP)</w:t>
      </w:r>
    </w:p>
    <w:p w14:paraId="4DCA03F4" w14:textId="77777777" w:rsidR="00BF5E5C" w:rsidRPr="00BF5E5C" w:rsidRDefault="00BF5E5C" w:rsidP="00BF5E5C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атака (attack)</w:t>
      </w:r>
    </w:p>
    <w:p w14:paraId="5A0698A2" w14:textId="77777777" w:rsidR="00BF5E5C" w:rsidRPr="00BF5E5C" w:rsidRDefault="00BF5E5C" w:rsidP="00BF5E5C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защита (defense)</w:t>
      </w:r>
    </w:p>
    <w:p w14:paraId="4A1A5565" w14:textId="77777777" w:rsidR="00BF5E5C" w:rsidRPr="00BF5E5C" w:rsidRDefault="00BF5E5C" w:rsidP="00BF5E5C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специальная атака (special attack)</w:t>
      </w:r>
    </w:p>
    <w:p w14:paraId="6F4AD5A9" w14:textId="77777777" w:rsidR="00BF5E5C" w:rsidRPr="00BF5E5C" w:rsidRDefault="00BF5E5C" w:rsidP="00BF5E5C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специальная защита (special defense)</w:t>
      </w:r>
    </w:p>
    <w:p w14:paraId="24F3A9A9" w14:textId="77777777" w:rsidR="00BF5E5C" w:rsidRPr="00BF5E5C" w:rsidRDefault="00BF5E5C" w:rsidP="00BF5E5C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скорость (speed)</w:t>
      </w:r>
    </w:p>
    <w:p w14:paraId="32C07636" w14:textId="77777777" w:rsidR="00BF5E5C" w:rsidRPr="00BF5E5C" w:rsidRDefault="00BF5E5C" w:rsidP="00BF5E5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BF5E5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PhysicalMove</w:t>
      </w: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BF5E5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SpecialMove</w:t>
      </w: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BF5E5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StatusMove</w:t>
      </w: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реализовать свои классы для заданных видов атак.</w:t>
      </w:r>
    </w:p>
    <w:p w14:paraId="1C83C9D7" w14:textId="77777777" w:rsidR="00BF5E5C" w:rsidRPr="00BF5E5C" w:rsidRDefault="00BF5E5C" w:rsidP="00BF5E5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6E2F6E1" w14:textId="77777777" w:rsidR="00BF5E5C" w:rsidRPr="00BF5E5C" w:rsidRDefault="00BF5E5C" w:rsidP="00BF5E5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Используя класс симуляции боя </w:t>
      </w:r>
      <w:r w:rsidRPr="00BF5E5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Battle</w:t>
      </w: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создать 2 команды покемонов (каждый покемон должен иметь имя) и запустить бой.</w:t>
      </w:r>
    </w:p>
    <w:p w14:paraId="4C25CAF0" w14:textId="77777777" w:rsidR="00BF5E5C" w:rsidRPr="00BF5E5C" w:rsidRDefault="00BF5E5C" w:rsidP="00BF5E5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Базовые классы и симулятор сражения находятся в </w:t>
      </w:r>
      <w:hyperlink r:id="rId7" w:history="1">
        <w:r w:rsidRPr="00BF5E5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jar-архиве</w:t>
        </w:r>
      </w:hyperlink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(обновлен 9.10.2018, исправлен баг с добавлением атак и кодировкой). Документация в формате javadoc - </w:t>
      </w:r>
      <w:hyperlink r:id="rId8" w:history="1">
        <w:r w:rsidRPr="00BF5E5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здесь</w:t>
        </w:r>
      </w:hyperlink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60E731AD" w14:textId="77777777" w:rsidR="00BF5E5C" w:rsidRPr="00BF5E5C" w:rsidRDefault="00BF5E5C" w:rsidP="00BF5E5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Информацию о покемонах, цепочках эволюции и атаках можно найти на сайтах </w:t>
      </w:r>
      <w:hyperlink r:id="rId9" w:history="1">
        <w:r w:rsidRPr="00BF5E5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http://poke-universe.ru</w:t>
        </w:r>
      </w:hyperlink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hyperlink r:id="rId10" w:history="1">
        <w:r w:rsidRPr="00BF5E5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http://pokemondb.net</w:t>
        </w:r>
      </w:hyperlink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hyperlink r:id="rId11" w:history="1">
        <w:r w:rsidRPr="00BF5E5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 http://veekun.com/dex/pokemon</w:t>
        </w:r>
      </w:hyperlink>
    </w:p>
    <w:p w14:paraId="2069A78C" w14:textId="77777777" w:rsidR="00BF5E5C" w:rsidRPr="00BF5E5C" w:rsidRDefault="00BF5E5C" w:rsidP="00BF5E5C">
      <w:pPr>
        <w:shd w:val="clear" w:color="auto" w:fill="F9F9F9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BF5E5C"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  <w:t>Комментарии</w:t>
      </w:r>
    </w:p>
    <w:p w14:paraId="104D5657" w14:textId="77777777" w:rsidR="00BF5E5C" w:rsidRPr="00BF5E5C" w:rsidRDefault="00BF5E5C" w:rsidP="00BF5E5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01F60F17" w14:textId="77777777" w:rsidR="00BF5E5C" w:rsidRPr="00BF5E5C" w:rsidRDefault="00BF5E5C" w:rsidP="00BF5E5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 надо сделать (краткое описание)</w:t>
      </w:r>
    </w:p>
    <w:p w14:paraId="57ADA3C5" w14:textId="77777777" w:rsidR="00BF5E5C" w:rsidRPr="00BF5E5C" w:rsidRDefault="00BF5E5C" w:rsidP="00BF5E5C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Ознакомиться с </w:t>
      </w:r>
      <w:hyperlink r:id="rId12" w:history="1">
        <w:r w:rsidRPr="00BF5E5C">
          <w:rPr>
            <w:rFonts w:ascii="Helvetica" w:eastAsia="Times New Roman" w:hAnsi="Helvetica" w:cs="Helvetica"/>
            <w:color w:val="337AB7"/>
            <w:sz w:val="21"/>
            <w:szCs w:val="21"/>
            <w:lang w:eastAsia="ru-RU"/>
          </w:rPr>
          <w:t>документацией</w:t>
        </w:r>
      </w:hyperlink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обращая особое внимание на классы </w:t>
      </w:r>
      <w:r w:rsidRPr="00BF5E5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Pokemon </w:t>
      </w: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 </w:t>
      </w:r>
      <w:r w:rsidRPr="00BF5E5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Move</w:t>
      </w: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При дальнейшем выполнении лабораторной работы читать документацию еще несколько раз.</w:t>
      </w:r>
    </w:p>
    <w:p w14:paraId="3B70A22C" w14:textId="77777777" w:rsidR="00BF5E5C" w:rsidRPr="00BF5E5C" w:rsidRDefault="00BF5E5C" w:rsidP="00BF5E5C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14:paraId="6B0A4826" w14:textId="77777777" w:rsidR="00BF5E5C" w:rsidRPr="00BF5E5C" w:rsidRDefault="00BF5E5C" w:rsidP="00BF5E5C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Написать минимально работающую программу и посмотреть как она работает.</w:t>
      </w:r>
    </w:p>
    <w:p w14:paraId="047ED5AA" w14:textId="77777777" w:rsidR="00BF5E5C" w:rsidRPr="00BF5E5C" w:rsidRDefault="00BF5E5C" w:rsidP="00BF5E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BF5E5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Battle b = new Battle();</w:t>
      </w:r>
    </w:p>
    <w:p w14:paraId="10D797FA" w14:textId="77777777" w:rsidR="00BF5E5C" w:rsidRPr="00BF5E5C" w:rsidRDefault="00BF5E5C" w:rsidP="00BF5E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CB12D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ab/>
      </w:r>
      <w:r w:rsidRPr="00BF5E5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Pokemon p1 = new Pokemon("</w:t>
      </w:r>
      <w:r w:rsidRPr="00BF5E5C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Чужой</w:t>
      </w:r>
      <w:r w:rsidRPr="00BF5E5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", 1);</w:t>
      </w:r>
    </w:p>
    <w:p w14:paraId="39EE14A8" w14:textId="77777777" w:rsidR="00BF5E5C" w:rsidRPr="00BF5E5C" w:rsidRDefault="00BF5E5C" w:rsidP="00BF5E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CB12D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ab/>
      </w:r>
      <w:r w:rsidRPr="00BF5E5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Pokemon p2 = new Pokemon("</w:t>
      </w:r>
      <w:r w:rsidRPr="00BF5E5C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Хищник</w:t>
      </w:r>
      <w:r w:rsidRPr="00BF5E5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", 1);</w:t>
      </w:r>
    </w:p>
    <w:p w14:paraId="7D9B4BC4" w14:textId="77777777" w:rsidR="00BF5E5C" w:rsidRPr="00BF5E5C" w:rsidRDefault="00BF5E5C" w:rsidP="00BF5E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CB12D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ab/>
      </w:r>
      <w:r w:rsidRPr="00BF5E5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b.addAlly(p1);</w:t>
      </w:r>
    </w:p>
    <w:p w14:paraId="49B69D22" w14:textId="77777777" w:rsidR="00BF5E5C" w:rsidRPr="00BF5E5C" w:rsidRDefault="00BF5E5C" w:rsidP="00BF5E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CB12D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ab/>
      </w:r>
      <w:r w:rsidRPr="00BF5E5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b.addFoe(p2);</w:t>
      </w:r>
    </w:p>
    <w:p w14:paraId="7DB6EFCC" w14:textId="77777777" w:rsidR="00BF5E5C" w:rsidRPr="00BF5E5C" w:rsidRDefault="00BF5E5C" w:rsidP="00BF5E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CB12D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ab/>
      </w:r>
      <w:r w:rsidRPr="00BF5E5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b.go();</w:t>
      </w:r>
    </w:p>
    <w:p w14:paraId="6E1A6C21" w14:textId="77777777" w:rsidR="00BF5E5C" w:rsidRPr="00BF5E5C" w:rsidRDefault="00BF5E5C" w:rsidP="00BF5E5C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Создать один из классов покемонов для своего варианта. Класс должен наследоваться от базового класса </w:t>
      </w:r>
      <w:r w:rsidRPr="00BF5E5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Pokemon</w:t>
      </w: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06B3141F" w14:textId="77777777" w:rsidR="00BF5E5C" w:rsidRPr="00BF5E5C" w:rsidRDefault="00BF5E5C" w:rsidP="00BF5E5C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r w:rsidRPr="00BF5E5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PhysicalMove </w:t>
      </w: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или </w:t>
      </w:r>
      <w:r w:rsidRPr="00BF5E5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SpecialMove</w:t>
      </w: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r w:rsidRPr="00BF5E5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describe</w:t>
      </w: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выводилось нужное сообщение.</w:t>
      </w:r>
    </w:p>
    <w:p w14:paraId="1F178C8E" w14:textId="77777777" w:rsidR="00BF5E5C" w:rsidRPr="00BF5E5C" w:rsidRDefault="00BF5E5C" w:rsidP="00BF5E5C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r w:rsidRPr="00BF5E5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StatusMove</w:t>
      </w: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скорее всего придется разобраться с классом </w:t>
      </w:r>
      <w:r w:rsidRPr="00BF5E5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Effect</w:t>
      </w: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6577EC44" w14:textId="77777777" w:rsidR="00BF5E5C" w:rsidRPr="00BF5E5C" w:rsidRDefault="00BF5E5C" w:rsidP="00BF5E5C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Доделать все необходимые атаки и всех покемонов, распределить покемонов по командам, запустить сражение.</w:t>
      </w:r>
    </w:p>
    <w:p w14:paraId="44AFCDE3" w14:textId="11424AB6" w:rsidR="00D42766" w:rsidRPr="003031FE" w:rsidRDefault="006D21C3" w:rsidP="003031FE">
      <w:pPr>
        <w:pStyle w:val="2"/>
        <w:rPr>
          <w:rFonts w:ascii="Helvetica" w:hAnsi="Helvetica" w:cs="Helvetica"/>
          <w:b w:val="0"/>
          <w:bCs w:val="0"/>
          <w:color w:val="333333"/>
          <w:sz w:val="28"/>
          <w:szCs w:val="28"/>
        </w:rPr>
      </w:pPr>
      <w:bookmarkStart w:id="1" w:name="_Toc85814538"/>
      <w:r>
        <w:rPr>
          <w:rFonts w:ascii="Helvetica" w:hAnsi="Helvetica" w:cs="Helvetica"/>
          <w:b w:val="0"/>
          <w:bCs w:val="0"/>
          <w:color w:val="333333"/>
          <w:sz w:val="28"/>
          <w:szCs w:val="28"/>
        </w:rPr>
        <w:lastRenderedPageBreak/>
        <w:t>Покемоны и их атаки</w:t>
      </w:r>
      <w:r w:rsidR="00BF5E5C" w:rsidRPr="003031FE">
        <w:rPr>
          <w:rFonts w:ascii="Helvetica" w:hAnsi="Helvetica" w:cs="Helvetica"/>
          <w:b w:val="0"/>
          <w:bCs w:val="0"/>
          <w:color w:val="333333"/>
          <w:sz w:val="28"/>
          <w:szCs w:val="28"/>
        </w:rPr>
        <w:t>:</w:t>
      </w:r>
      <w:bookmarkEnd w:id="1"/>
    </w:p>
    <w:p w14:paraId="277A477F" w14:textId="77777777" w:rsidR="00BF5E5C" w:rsidRDefault="00BF5E5C" w:rsidP="00BF5E5C">
      <w:pPr>
        <w:pStyle w:val="4"/>
        <w:shd w:val="clear" w:color="auto" w:fill="F9F9F9"/>
        <w:spacing w:before="150" w:beforeAutospacing="0" w:after="150" w:afterAutospacing="0"/>
        <w:rPr>
          <w:noProof/>
        </w:rPr>
      </w:pPr>
      <w:r>
        <w:rPr>
          <w:noProof/>
        </w:rPr>
        <w:drawing>
          <wp:inline distT="0" distB="0" distL="0" distR="0" wp14:anchorId="4746B45F" wp14:editId="7E827840">
            <wp:extent cx="176212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E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4C23FC" wp14:editId="7A0D7ABF">
            <wp:extent cx="1800225" cy="3352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E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2AE97E" wp14:editId="734C8D91">
            <wp:extent cx="1771650" cy="3352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E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DFEB2F" wp14:editId="5B4E5F7C">
            <wp:extent cx="1704975" cy="3343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984C" w14:textId="77777777" w:rsidR="002F3987" w:rsidRPr="00BF5E5C" w:rsidRDefault="00BF5E5C" w:rsidP="00BF5E5C">
      <w:pPr>
        <w:pStyle w:val="4"/>
        <w:shd w:val="clear" w:color="auto" w:fill="F9F9F9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68B20A16" wp14:editId="1139D95E">
            <wp:extent cx="3609975" cy="3267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E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54A9C9" wp14:editId="12027E88">
            <wp:extent cx="3514725" cy="3276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682F" w14:textId="77777777" w:rsidR="00BF5E5C" w:rsidRPr="00BF5E5C" w:rsidRDefault="00BF5E5C" w:rsidP="00BF5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E5C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9F9F9"/>
          <w:lang w:eastAsia="ru-RU"/>
        </w:rPr>
        <w:t>Отчёт по работе должен содержать:</w:t>
      </w:r>
    </w:p>
    <w:p w14:paraId="1529C558" w14:textId="77777777" w:rsidR="00BF5E5C" w:rsidRPr="00BF5E5C" w:rsidRDefault="00BF5E5C" w:rsidP="00BF5E5C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Текст задания.</w:t>
      </w:r>
    </w:p>
    <w:p w14:paraId="7E847497" w14:textId="77777777" w:rsidR="00BF5E5C" w:rsidRPr="00BF5E5C" w:rsidRDefault="00BF5E5C" w:rsidP="00BF5E5C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Диаграмма классов реализованной объектной модели.</w:t>
      </w:r>
    </w:p>
    <w:p w14:paraId="3A79CAD4" w14:textId="77777777" w:rsidR="00BF5E5C" w:rsidRPr="00BF5E5C" w:rsidRDefault="00BF5E5C" w:rsidP="00BF5E5C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Исходный код программы.</w:t>
      </w:r>
    </w:p>
    <w:p w14:paraId="6D66F829" w14:textId="77777777" w:rsidR="00BF5E5C" w:rsidRPr="00BF5E5C" w:rsidRDefault="00BF5E5C" w:rsidP="00BF5E5C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Результат работы программы.</w:t>
      </w:r>
    </w:p>
    <w:p w14:paraId="224B323C" w14:textId="77777777" w:rsidR="00BF5E5C" w:rsidRPr="00BF5E5C" w:rsidRDefault="00BF5E5C" w:rsidP="00BF5E5C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Выводы по работе.</w:t>
      </w:r>
    </w:p>
    <w:p w14:paraId="39D2ECA8" w14:textId="77777777" w:rsidR="00BF5E5C" w:rsidRPr="00BF5E5C" w:rsidRDefault="00BF5E5C" w:rsidP="00BF5E5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Вопросы к защите лабораторной работы:</w:t>
      </w:r>
    </w:p>
    <w:p w14:paraId="6BCDC018" w14:textId="77777777" w:rsidR="00BF5E5C" w:rsidRPr="00BF5E5C" w:rsidRDefault="00BF5E5C" w:rsidP="00BF5E5C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Объектно-ориентированное программирование. Основные понятия: объекты, наследование, полиморфизм, инкапсуляция.</w:t>
      </w:r>
    </w:p>
    <w:p w14:paraId="4F4F5B78" w14:textId="77777777" w:rsidR="00BF5E5C" w:rsidRPr="00BF5E5C" w:rsidRDefault="00BF5E5C" w:rsidP="00BF5E5C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Понятие класса. Классы и объекты в Java.</w:t>
      </w:r>
    </w:p>
    <w:p w14:paraId="3274E316" w14:textId="77777777" w:rsidR="00BF5E5C" w:rsidRPr="00BF5E5C" w:rsidRDefault="00BF5E5C" w:rsidP="00BF5E5C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Члены класса. Модификаторы доступа.</w:t>
      </w:r>
    </w:p>
    <w:p w14:paraId="49388A53" w14:textId="77777777" w:rsidR="00BF5E5C" w:rsidRPr="00BF5E5C" w:rsidRDefault="00BF5E5C" w:rsidP="00BF5E5C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Создание и инициализация объектов. Вызов методов.</w:t>
      </w:r>
    </w:p>
    <w:p w14:paraId="191F68FF" w14:textId="77777777" w:rsidR="00BF5E5C" w:rsidRPr="00BF5E5C" w:rsidRDefault="00BF5E5C" w:rsidP="00BF5E5C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Области видимости переменных.</w:t>
      </w:r>
    </w:p>
    <w:p w14:paraId="650BC61E" w14:textId="77777777" w:rsidR="00BF5E5C" w:rsidRPr="00BF5E5C" w:rsidRDefault="00BF5E5C" w:rsidP="00BF5E5C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Модификаторы </w:t>
      </w:r>
      <w:r w:rsidRPr="00BF5E5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final</w:t>
      </w: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BF5E5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static</w:t>
      </w: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0FBC51AE" w14:textId="77777777" w:rsidR="00BF5E5C" w:rsidRPr="00BF5E5C" w:rsidRDefault="00BF5E5C" w:rsidP="00BF5E5C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Пакеты, инструкция </w:t>
      </w:r>
      <w:r w:rsidRPr="00BF5E5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import</w:t>
      </w:r>
      <w:r w:rsidRPr="00BF5E5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5D892586" w14:textId="71717313" w:rsidR="003031FE" w:rsidRPr="003031FE" w:rsidRDefault="003031FE" w:rsidP="003031FE">
      <w:pPr>
        <w:pStyle w:val="1"/>
        <w:rPr>
          <w:sz w:val="36"/>
          <w:szCs w:val="36"/>
        </w:rPr>
      </w:pPr>
      <w:bookmarkStart w:id="2" w:name="_Toc85814539"/>
      <w:r w:rsidRPr="003031FE">
        <w:rPr>
          <w:sz w:val="36"/>
          <w:szCs w:val="36"/>
          <w:lang w:val="en-US"/>
        </w:rPr>
        <w:lastRenderedPageBreak/>
        <w:t xml:space="preserve">UML </w:t>
      </w:r>
      <w:r w:rsidRPr="003031FE">
        <w:rPr>
          <w:sz w:val="36"/>
          <w:szCs w:val="36"/>
        </w:rPr>
        <w:t>диаграмма</w:t>
      </w:r>
      <w:bookmarkEnd w:id="2"/>
    </w:p>
    <w:p w14:paraId="04D0B1AB" w14:textId="5F659BD6" w:rsidR="003031FE" w:rsidRDefault="00092E40" w:rsidP="003031FE">
      <w:r>
        <w:rPr>
          <w:noProof/>
        </w:rPr>
        <w:drawing>
          <wp:inline distT="0" distB="0" distL="0" distR="0" wp14:anchorId="58185481" wp14:editId="5688CE96">
            <wp:extent cx="7279574" cy="2703842"/>
            <wp:effectExtent l="0" t="0" r="0" b="1270"/>
            <wp:docPr id="5" name="Рисунок 5" descr="Изображение выглядит как текст, внутренни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внутренний, чер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82150" cy="270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623C" w14:textId="359355EA" w:rsidR="003031FE" w:rsidRDefault="003031FE" w:rsidP="003031FE">
      <w:r>
        <w:br w:type="page"/>
      </w:r>
    </w:p>
    <w:p w14:paraId="2A76601B" w14:textId="782E5A35" w:rsidR="003031FE" w:rsidRDefault="003031FE" w:rsidP="003031FE">
      <w:pPr>
        <w:pStyle w:val="1"/>
        <w:rPr>
          <w:sz w:val="36"/>
          <w:szCs w:val="36"/>
        </w:rPr>
      </w:pPr>
      <w:bookmarkStart w:id="3" w:name="_Toc85814540"/>
      <w:r w:rsidRPr="003031FE">
        <w:rPr>
          <w:sz w:val="36"/>
          <w:szCs w:val="36"/>
        </w:rPr>
        <w:lastRenderedPageBreak/>
        <w:t>Код программы</w:t>
      </w:r>
      <w:bookmarkEnd w:id="3"/>
    </w:p>
    <w:p w14:paraId="1DD54552" w14:textId="0C1B8317" w:rsidR="003031FE" w:rsidRPr="0035438F" w:rsidRDefault="003031FE" w:rsidP="003031FE">
      <w:pPr>
        <w:pStyle w:val="2"/>
        <w:rPr>
          <w:sz w:val="32"/>
          <w:szCs w:val="32"/>
        </w:rPr>
      </w:pPr>
      <w:bookmarkStart w:id="4" w:name="_Toc85814541"/>
      <w:r w:rsidRPr="003031FE">
        <w:rPr>
          <w:sz w:val="32"/>
          <w:szCs w:val="32"/>
          <w:lang w:val="en-US"/>
        </w:rPr>
        <w:t>Class</w:t>
      </w:r>
      <w:r w:rsidRPr="0035438F">
        <w:rPr>
          <w:sz w:val="32"/>
          <w:szCs w:val="32"/>
        </w:rPr>
        <w:t xml:space="preserve"> </w:t>
      </w:r>
      <w:r w:rsidRPr="003031FE">
        <w:rPr>
          <w:sz w:val="32"/>
          <w:szCs w:val="32"/>
          <w:lang w:val="en-US"/>
        </w:rPr>
        <w:t>main</w:t>
      </w:r>
      <w:bookmarkEnd w:id="4"/>
    </w:p>
    <w:p w14:paraId="1680CA9F" w14:textId="4A1D4D11" w:rsidR="003031FE" w:rsidRPr="003031FE" w:rsidRDefault="006676C4" w:rsidP="003031FE">
      <w:r>
        <w:rPr>
          <w:noProof/>
        </w:rPr>
        <w:drawing>
          <wp:inline distT="0" distB="0" distL="0" distR="0" wp14:anchorId="61225068" wp14:editId="78D78D9D">
            <wp:extent cx="7126013" cy="7786078"/>
            <wp:effectExtent l="0" t="0" r="0" b="571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33799" cy="77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431D" w14:textId="77777777" w:rsidR="003031FE" w:rsidRPr="003031FE" w:rsidRDefault="003031FE" w:rsidP="003031FE"/>
    <w:p w14:paraId="476B02E5" w14:textId="39DC03A6" w:rsidR="00F83B50" w:rsidRPr="0035438F" w:rsidRDefault="00F83B50"/>
    <w:p w14:paraId="4884C05C" w14:textId="7D3D4FEA" w:rsidR="003031FE" w:rsidRDefault="003031FE" w:rsidP="003031FE">
      <w:pPr>
        <w:pStyle w:val="2"/>
        <w:rPr>
          <w:sz w:val="32"/>
          <w:szCs w:val="32"/>
        </w:rPr>
      </w:pPr>
      <w:bookmarkStart w:id="5" w:name="_Toc85814542"/>
      <w:r w:rsidRPr="003031FE">
        <w:rPr>
          <w:sz w:val="32"/>
          <w:szCs w:val="32"/>
        </w:rPr>
        <w:lastRenderedPageBreak/>
        <w:t>Покемоны</w:t>
      </w:r>
      <w:bookmarkEnd w:id="5"/>
    </w:p>
    <w:p w14:paraId="342FBA52" w14:textId="2F430A1A" w:rsidR="003031FE" w:rsidRPr="0035438F" w:rsidRDefault="003031FE" w:rsidP="003031FE">
      <w:pPr>
        <w:pStyle w:val="3"/>
        <w:rPr>
          <w:sz w:val="28"/>
          <w:szCs w:val="28"/>
        </w:rPr>
      </w:pPr>
      <w:bookmarkStart w:id="6" w:name="_Toc85814543"/>
      <w:r w:rsidRPr="003031FE">
        <w:rPr>
          <w:sz w:val="28"/>
          <w:szCs w:val="28"/>
          <w:lang w:val="en-US"/>
        </w:rPr>
        <w:t>Passimian</w:t>
      </w:r>
      <w:bookmarkEnd w:id="6"/>
    </w:p>
    <w:p w14:paraId="39E764E2" w14:textId="7758C863" w:rsidR="003031FE" w:rsidRDefault="006676C4" w:rsidP="003031FE">
      <w:pPr>
        <w:rPr>
          <w:lang w:val="en-US"/>
        </w:rPr>
      </w:pPr>
      <w:r>
        <w:rPr>
          <w:noProof/>
        </w:rPr>
        <w:drawing>
          <wp:inline distT="0" distB="0" distL="0" distR="0" wp14:anchorId="240C7F85" wp14:editId="3B342157">
            <wp:extent cx="4989036" cy="4702629"/>
            <wp:effectExtent l="0" t="0" r="2540" b="3175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5366" cy="473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8C38" w14:textId="341EEABC" w:rsidR="003031FE" w:rsidRDefault="003031FE" w:rsidP="003031FE">
      <w:pPr>
        <w:pStyle w:val="3"/>
        <w:rPr>
          <w:sz w:val="28"/>
          <w:szCs w:val="28"/>
          <w:lang w:val="en-US"/>
        </w:rPr>
      </w:pPr>
      <w:bookmarkStart w:id="7" w:name="_Toc85814544"/>
      <w:r w:rsidRPr="003031FE">
        <w:rPr>
          <w:sz w:val="28"/>
          <w:szCs w:val="28"/>
          <w:lang w:val="en-US"/>
        </w:rPr>
        <w:t>Wingull</w:t>
      </w:r>
      <w:bookmarkEnd w:id="7"/>
    </w:p>
    <w:p w14:paraId="21200B23" w14:textId="55FD2FC8" w:rsidR="003031FE" w:rsidRPr="003031FE" w:rsidRDefault="006676C4" w:rsidP="003031FE">
      <w:pPr>
        <w:rPr>
          <w:lang w:val="en-US"/>
        </w:rPr>
      </w:pPr>
      <w:r>
        <w:rPr>
          <w:noProof/>
        </w:rPr>
        <w:drawing>
          <wp:inline distT="0" distB="0" distL="0" distR="0" wp14:anchorId="6D1EFA19" wp14:editId="554A7FA4">
            <wp:extent cx="5723906" cy="4387408"/>
            <wp:effectExtent l="0" t="0" r="0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8435" cy="439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4F22" w14:textId="795F9940" w:rsidR="003031FE" w:rsidRDefault="003031FE" w:rsidP="003031FE">
      <w:pPr>
        <w:pStyle w:val="3"/>
        <w:rPr>
          <w:sz w:val="28"/>
          <w:szCs w:val="28"/>
          <w:lang w:val="en-US"/>
        </w:rPr>
      </w:pPr>
      <w:bookmarkStart w:id="8" w:name="_Toc85814545"/>
      <w:r w:rsidRPr="003031FE">
        <w:rPr>
          <w:sz w:val="28"/>
          <w:szCs w:val="28"/>
          <w:lang w:val="en-US"/>
        </w:rPr>
        <w:lastRenderedPageBreak/>
        <w:t>Peli</w:t>
      </w:r>
      <w:r>
        <w:rPr>
          <w:sz w:val="28"/>
          <w:szCs w:val="28"/>
          <w:lang w:val="en-US"/>
        </w:rPr>
        <w:t>p</w:t>
      </w:r>
      <w:r w:rsidRPr="003031FE">
        <w:rPr>
          <w:sz w:val="28"/>
          <w:szCs w:val="28"/>
          <w:lang w:val="en-US"/>
        </w:rPr>
        <w:t>per</w:t>
      </w:r>
      <w:bookmarkEnd w:id="8"/>
    </w:p>
    <w:p w14:paraId="63871719" w14:textId="160C76B6" w:rsidR="006D21C3" w:rsidRDefault="006676C4" w:rsidP="006D21C3">
      <w:pPr>
        <w:rPr>
          <w:lang w:val="en-US"/>
        </w:rPr>
      </w:pPr>
      <w:r>
        <w:rPr>
          <w:noProof/>
        </w:rPr>
        <w:drawing>
          <wp:inline distT="0" distB="0" distL="0" distR="0" wp14:anchorId="7732D5F1" wp14:editId="57D4DA33">
            <wp:extent cx="6460176" cy="4970854"/>
            <wp:effectExtent l="0" t="0" r="0" b="127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1703" cy="497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B524" w14:textId="524097D3" w:rsidR="006D21C3" w:rsidRDefault="006D21C3" w:rsidP="006D21C3">
      <w:pPr>
        <w:pStyle w:val="3"/>
        <w:rPr>
          <w:sz w:val="28"/>
          <w:szCs w:val="28"/>
          <w:lang w:val="en-US"/>
        </w:rPr>
      </w:pPr>
      <w:bookmarkStart w:id="9" w:name="_Toc85814546"/>
      <w:r w:rsidRPr="006D21C3">
        <w:rPr>
          <w:sz w:val="28"/>
          <w:szCs w:val="28"/>
          <w:lang w:val="en-US"/>
        </w:rPr>
        <w:t>Ralts</w:t>
      </w:r>
      <w:bookmarkEnd w:id="9"/>
    </w:p>
    <w:p w14:paraId="6F5AEDDF" w14:textId="1BC3AE6C" w:rsidR="00F83B50" w:rsidRPr="00BF5E5C" w:rsidRDefault="006676C4">
      <w:pPr>
        <w:rPr>
          <w:lang w:val="en-US"/>
        </w:rPr>
      </w:pPr>
      <w:r>
        <w:rPr>
          <w:noProof/>
        </w:rPr>
        <w:drawing>
          <wp:inline distT="0" distB="0" distL="0" distR="0" wp14:anchorId="46121637" wp14:editId="7BF1FF16">
            <wp:extent cx="6430583" cy="4465123"/>
            <wp:effectExtent l="0" t="0" r="8890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38237" cy="447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6652" w14:textId="7504C59D" w:rsidR="00F83B50" w:rsidRDefault="006D21C3" w:rsidP="006D21C3">
      <w:pPr>
        <w:pStyle w:val="3"/>
        <w:rPr>
          <w:sz w:val="28"/>
          <w:szCs w:val="28"/>
          <w:lang w:val="en-US"/>
        </w:rPr>
      </w:pPr>
      <w:bookmarkStart w:id="10" w:name="_Toc85814547"/>
      <w:r w:rsidRPr="006D21C3">
        <w:rPr>
          <w:sz w:val="28"/>
          <w:szCs w:val="28"/>
          <w:lang w:val="en-US"/>
        </w:rPr>
        <w:lastRenderedPageBreak/>
        <w:t>Kirlia</w:t>
      </w:r>
      <w:bookmarkEnd w:id="10"/>
    </w:p>
    <w:p w14:paraId="531E1FBB" w14:textId="700CBE73" w:rsidR="006D21C3" w:rsidRPr="006D21C3" w:rsidRDefault="006676C4" w:rsidP="006D21C3">
      <w:pPr>
        <w:rPr>
          <w:lang w:val="en-US"/>
        </w:rPr>
      </w:pPr>
      <w:r>
        <w:rPr>
          <w:noProof/>
        </w:rPr>
        <w:drawing>
          <wp:inline distT="0" distB="0" distL="0" distR="0" wp14:anchorId="33F342CE" wp14:editId="595221BE">
            <wp:extent cx="7089569" cy="4512604"/>
            <wp:effectExtent l="0" t="0" r="0" b="254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96861" cy="45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1741" w14:textId="7FA51637" w:rsidR="00C651DD" w:rsidRDefault="006D21C3" w:rsidP="006D21C3">
      <w:pPr>
        <w:pStyle w:val="3"/>
        <w:rPr>
          <w:rFonts w:cstheme="minorHAnsi"/>
          <w:b/>
          <w:sz w:val="28"/>
          <w:szCs w:val="28"/>
          <w:lang w:val="en-US"/>
        </w:rPr>
      </w:pPr>
      <w:bookmarkStart w:id="11" w:name="_Toc85814548"/>
      <w:r>
        <w:rPr>
          <w:rFonts w:cstheme="minorHAnsi"/>
          <w:b/>
          <w:sz w:val="28"/>
          <w:szCs w:val="28"/>
          <w:lang w:val="en-US"/>
        </w:rPr>
        <w:t>Gardevoir</w:t>
      </w:r>
      <w:bookmarkEnd w:id="11"/>
    </w:p>
    <w:p w14:paraId="7B523643" w14:textId="5F85BCF9" w:rsidR="006D21C3" w:rsidRDefault="006676C4" w:rsidP="006D21C3">
      <w:pPr>
        <w:rPr>
          <w:lang w:val="en-US"/>
        </w:rPr>
      </w:pPr>
      <w:r>
        <w:rPr>
          <w:noProof/>
        </w:rPr>
        <w:drawing>
          <wp:inline distT="0" distB="0" distL="0" distR="0" wp14:anchorId="28AF8C7A" wp14:editId="4F1145BF">
            <wp:extent cx="7134399" cy="4453246"/>
            <wp:effectExtent l="0" t="0" r="0" b="508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46318" cy="446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76F3" w14:textId="77777777" w:rsidR="006D21C3" w:rsidRDefault="006D21C3">
      <w:r>
        <w:br w:type="page"/>
      </w:r>
    </w:p>
    <w:p w14:paraId="2C12C9C6" w14:textId="59A03332" w:rsidR="006D21C3" w:rsidRDefault="006D21C3" w:rsidP="006D21C3">
      <w:pPr>
        <w:pStyle w:val="2"/>
        <w:rPr>
          <w:sz w:val="32"/>
          <w:szCs w:val="32"/>
        </w:rPr>
      </w:pPr>
      <w:bookmarkStart w:id="12" w:name="_Toc85814549"/>
      <w:r w:rsidRPr="006D21C3">
        <w:rPr>
          <w:sz w:val="32"/>
          <w:szCs w:val="32"/>
        </w:rPr>
        <w:lastRenderedPageBreak/>
        <w:t>Атаки</w:t>
      </w:r>
      <w:bookmarkEnd w:id="12"/>
    </w:p>
    <w:p w14:paraId="71D8E9B7" w14:textId="71AC154A" w:rsidR="006D21C3" w:rsidRPr="006D21C3" w:rsidRDefault="006D21C3" w:rsidP="006D21C3">
      <w:pPr>
        <w:pStyle w:val="3"/>
        <w:rPr>
          <w:sz w:val="28"/>
          <w:szCs w:val="28"/>
        </w:rPr>
      </w:pPr>
      <w:bookmarkStart w:id="13" w:name="_Toc85814550"/>
      <w:r w:rsidRPr="006D21C3">
        <w:rPr>
          <w:sz w:val="28"/>
          <w:szCs w:val="28"/>
          <w:lang w:val="en-US"/>
        </w:rPr>
        <w:t>AirSlash</w:t>
      </w:r>
      <w:bookmarkEnd w:id="13"/>
    </w:p>
    <w:p w14:paraId="71B9B54F" w14:textId="00EA2D1D" w:rsidR="006D21C3" w:rsidRDefault="006676C4" w:rsidP="006D21C3">
      <w:pPr>
        <w:rPr>
          <w:lang w:val="en-US"/>
        </w:rPr>
      </w:pPr>
      <w:r>
        <w:rPr>
          <w:noProof/>
        </w:rPr>
        <w:drawing>
          <wp:inline distT="0" distB="0" distL="0" distR="0" wp14:anchorId="32D15175" wp14:editId="6563B8BD">
            <wp:extent cx="4405745" cy="5013902"/>
            <wp:effectExtent l="0" t="0" r="0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9655" cy="505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69ED" w14:textId="63CF6484" w:rsidR="006D21C3" w:rsidRDefault="006D21C3" w:rsidP="006D21C3">
      <w:pPr>
        <w:pStyle w:val="3"/>
        <w:rPr>
          <w:sz w:val="28"/>
          <w:szCs w:val="28"/>
          <w:lang w:val="en-US"/>
        </w:rPr>
      </w:pPr>
      <w:bookmarkStart w:id="14" w:name="_Toc85814551"/>
      <w:r w:rsidRPr="006D21C3">
        <w:rPr>
          <w:sz w:val="28"/>
          <w:szCs w:val="28"/>
          <w:lang w:val="en-US"/>
        </w:rPr>
        <w:t>BraveBird</w:t>
      </w:r>
      <w:bookmarkEnd w:id="14"/>
    </w:p>
    <w:p w14:paraId="264FFD10" w14:textId="00495E38" w:rsidR="006D21C3" w:rsidRPr="006D21C3" w:rsidRDefault="006676C4" w:rsidP="006D21C3">
      <w:pPr>
        <w:rPr>
          <w:lang w:val="en-US"/>
        </w:rPr>
      </w:pPr>
      <w:r>
        <w:rPr>
          <w:noProof/>
        </w:rPr>
        <w:drawing>
          <wp:inline distT="0" distB="0" distL="0" distR="0" wp14:anchorId="19B037D4" wp14:editId="34032FEF">
            <wp:extent cx="4790588" cy="4001984"/>
            <wp:effectExtent l="0" t="0" r="0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8669" cy="40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F0DE" w14:textId="4B4EB9E7" w:rsidR="006D21C3" w:rsidRDefault="006D21C3" w:rsidP="006D21C3">
      <w:pPr>
        <w:pStyle w:val="3"/>
        <w:rPr>
          <w:sz w:val="28"/>
          <w:szCs w:val="28"/>
          <w:lang w:val="en-US"/>
        </w:rPr>
      </w:pPr>
      <w:bookmarkStart w:id="15" w:name="_Toc85814552"/>
      <w:r w:rsidRPr="006D21C3">
        <w:rPr>
          <w:sz w:val="28"/>
          <w:szCs w:val="28"/>
          <w:lang w:val="en-US"/>
        </w:rPr>
        <w:lastRenderedPageBreak/>
        <w:t>Confide</w:t>
      </w:r>
      <w:bookmarkEnd w:id="15"/>
    </w:p>
    <w:p w14:paraId="263EB227" w14:textId="4150615E" w:rsidR="006D21C3" w:rsidRDefault="006676C4" w:rsidP="006D21C3">
      <w:pPr>
        <w:rPr>
          <w:lang w:val="en-US"/>
        </w:rPr>
      </w:pPr>
      <w:r>
        <w:rPr>
          <w:noProof/>
        </w:rPr>
        <w:drawing>
          <wp:inline distT="0" distB="0" distL="0" distR="0" wp14:anchorId="43B41CCE" wp14:editId="553B57B6">
            <wp:extent cx="6483927" cy="4582346"/>
            <wp:effectExtent l="0" t="0" r="0" b="889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10925" cy="460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2FEA" w14:textId="284AF740" w:rsidR="006D21C3" w:rsidRDefault="006D21C3" w:rsidP="006D21C3">
      <w:pPr>
        <w:pStyle w:val="3"/>
        <w:rPr>
          <w:sz w:val="28"/>
          <w:szCs w:val="28"/>
          <w:lang w:val="en-US"/>
        </w:rPr>
      </w:pPr>
      <w:bookmarkStart w:id="16" w:name="_Toc85814553"/>
      <w:r w:rsidRPr="006D21C3">
        <w:rPr>
          <w:sz w:val="28"/>
          <w:szCs w:val="28"/>
          <w:lang w:val="en-US"/>
        </w:rPr>
        <w:t>DoubleTeam</w:t>
      </w:r>
      <w:bookmarkEnd w:id="16"/>
    </w:p>
    <w:p w14:paraId="4EAE5010" w14:textId="12BDC8D5" w:rsidR="006D21C3" w:rsidRDefault="006676C4">
      <w:pPr>
        <w:rPr>
          <w:lang w:val="en-US"/>
        </w:rPr>
      </w:pPr>
      <w:r>
        <w:rPr>
          <w:noProof/>
        </w:rPr>
        <w:drawing>
          <wp:inline distT="0" distB="0" distL="0" distR="0" wp14:anchorId="609B420C" wp14:editId="3F41A645">
            <wp:extent cx="6524625" cy="4714875"/>
            <wp:effectExtent l="0" t="0" r="9525" b="9525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EBF6" w14:textId="40F0EE97" w:rsidR="006D21C3" w:rsidRDefault="006D21C3" w:rsidP="006D21C3">
      <w:pPr>
        <w:pStyle w:val="3"/>
        <w:rPr>
          <w:sz w:val="28"/>
          <w:szCs w:val="28"/>
          <w:lang w:val="en-US"/>
        </w:rPr>
      </w:pPr>
      <w:bookmarkStart w:id="17" w:name="_Toc85814554"/>
      <w:r w:rsidRPr="006D21C3">
        <w:rPr>
          <w:sz w:val="28"/>
          <w:szCs w:val="28"/>
          <w:lang w:val="en-US"/>
        </w:rPr>
        <w:lastRenderedPageBreak/>
        <w:t>EnergyBall</w:t>
      </w:r>
      <w:bookmarkEnd w:id="17"/>
    </w:p>
    <w:p w14:paraId="75FDFF14" w14:textId="7E5FBA8A" w:rsidR="006D21C3" w:rsidRDefault="006676C4" w:rsidP="006D21C3">
      <w:pPr>
        <w:rPr>
          <w:lang w:val="en-US"/>
        </w:rPr>
      </w:pPr>
      <w:r>
        <w:rPr>
          <w:noProof/>
        </w:rPr>
        <w:drawing>
          <wp:inline distT="0" distB="0" distL="0" distR="0" wp14:anchorId="39844CB3" wp14:editId="3833C3E3">
            <wp:extent cx="4714504" cy="4351850"/>
            <wp:effectExtent l="0" t="0" r="0" b="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1396" cy="436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8B80" w14:textId="15F4DDC1" w:rsidR="006D21C3" w:rsidRDefault="006D21C3" w:rsidP="006D21C3">
      <w:pPr>
        <w:pStyle w:val="3"/>
        <w:rPr>
          <w:sz w:val="28"/>
          <w:szCs w:val="28"/>
          <w:lang w:val="en-US"/>
        </w:rPr>
      </w:pPr>
      <w:bookmarkStart w:id="18" w:name="_Toc85814555"/>
      <w:r w:rsidRPr="006D21C3">
        <w:rPr>
          <w:sz w:val="28"/>
          <w:szCs w:val="28"/>
          <w:lang w:val="en-US"/>
        </w:rPr>
        <w:t>NightSlash</w:t>
      </w:r>
      <w:bookmarkEnd w:id="18"/>
    </w:p>
    <w:p w14:paraId="6DEBF061" w14:textId="5172462C" w:rsidR="006D21C3" w:rsidRDefault="00462A08" w:rsidP="006D21C3">
      <w:pPr>
        <w:rPr>
          <w:lang w:val="en-US"/>
        </w:rPr>
      </w:pPr>
      <w:r>
        <w:rPr>
          <w:noProof/>
        </w:rPr>
        <w:drawing>
          <wp:inline distT="0" distB="0" distL="0" distR="0" wp14:anchorId="27FAE42C" wp14:editId="6606B019">
            <wp:extent cx="5102704" cy="5142015"/>
            <wp:effectExtent l="0" t="0" r="3175" b="1905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8006" cy="51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5F31" w14:textId="13BF1D74" w:rsidR="00057A40" w:rsidRDefault="00057A40" w:rsidP="00057A40">
      <w:pPr>
        <w:pStyle w:val="3"/>
        <w:rPr>
          <w:sz w:val="28"/>
          <w:szCs w:val="28"/>
          <w:lang w:val="en-US"/>
        </w:rPr>
      </w:pPr>
      <w:bookmarkStart w:id="19" w:name="_Toc85814556"/>
      <w:r w:rsidRPr="00057A40">
        <w:rPr>
          <w:sz w:val="28"/>
          <w:szCs w:val="28"/>
          <w:lang w:val="en-US"/>
        </w:rPr>
        <w:lastRenderedPageBreak/>
        <w:t>PoisonPowder</w:t>
      </w:r>
      <w:bookmarkEnd w:id="19"/>
    </w:p>
    <w:p w14:paraId="724D18FD" w14:textId="77777777" w:rsidR="00462A08" w:rsidRDefault="00462A08" w:rsidP="00462A0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679D32" wp14:editId="2B7D54E2">
            <wp:extent cx="4298867" cy="3944653"/>
            <wp:effectExtent l="0" t="0" r="6985" b="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01637" cy="394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DB27" w14:textId="74C98701" w:rsidR="00057A40" w:rsidRPr="00462A08" w:rsidRDefault="00057A40" w:rsidP="00462A08">
      <w:pPr>
        <w:pStyle w:val="3"/>
        <w:rPr>
          <w:sz w:val="22"/>
          <w:szCs w:val="22"/>
          <w:lang w:val="en-US"/>
        </w:rPr>
      </w:pPr>
      <w:bookmarkStart w:id="20" w:name="_Toc85814557"/>
      <w:r w:rsidRPr="00057A40">
        <w:rPr>
          <w:sz w:val="28"/>
          <w:szCs w:val="28"/>
          <w:lang w:val="en-US"/>
        </w:rPr>
        <w:t>Rest</w:t>
      </w:r>
      <w:bookmarkEnd w:id="20"/>
    </w:p>
    <w:p w14:paraId="0858AD12" w14:textId="363DE9B5" w:rsidR="00057A40" w:rsidRDefault="00462A08" w:rsidP="00057A40">
      <w:pPr>
        <w:rPr>
          <w:lang w:val="en-US"/>
        </w:rPr>
      </w:pPr>
      <w:r>
        <w:rPr>
          <w:noProof/>
        </w:rPr>
        <w:drawing>
          <wp:inline distT="0" distB="0" distL="0" distR="0" wp14:anchorId="003B8F50" wp14:editId="5B4AE59A">
            <wp:extent cx="6753909" cy="5450774"/>
            <wp:effectExtent l="0" t="0" r="0" b="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766966" cy="546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C046" w14:textId="52C17A97" w:rsidR="00057A40" w:rsidRDefault="00057A40" w:rsidP="00057A40">
      <w:pPr>
        <w:pStyle w:val="3"/>
        <w:rPr>
          <w:sz w:val="28"/>
          <w:szCs w:val="28"/>
          <w:lang w:val="en-US"/>
        </w:rPr>
      </w:pPr>
      <w:bookmarkStart w:id="21" w:name="_Toc85814558"/>
      <w:r w:rsidRPr="00057A40">
        <w:rPr>
          <w:sz w:val="28"/>
          <w:szCs w:val="28"/>
          <w:lang w:val="en-US"/>
        </w:rPr>
        <w:lastRenderedPageBreak/>
        <w:t>RockTomb</w:t>
      </w:r>
      <w:bookmarkEnd w:id="21"/>
    </w:p>
    <w:p w14:paraId="6388E20C" w14:textId="214BD5AF" w:rsidR="00057A40" w:rsidRDefault="00462A08" w:rsidP="00057A40">
      <w:pPr>
        <w:rPr>
          <w:lang w:val="en-US"/>
        </w:rPr>
      </w:pPr>
      <w:r>
        <w:rPr>
          <w:noProof/>
        </w:rPr>
        <w:drawing>
          <wp:inline distT="0" distB="0" distL="0" distR="0" wp14:anchorId="7551692C" wp14:editId="6B361943">
            <wp:extent cx="7172696" cy="4199253"/>
            <wp:effectExtent l="0" t="0" r="0" b="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78749" cy="420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6329" w14:textId="6838B57B" w:rsidR="00057A40" w:rsidRDefault="00057A40" w:rsidP="00057A40">
      <w:pPr>
        <w:pStyle w:val="3"/>
        <w:rPr>
          <w:sz w:val="28"/>
          <w:szCs w:val="28"/>
          <w:lang w:val="en-US"/>
        </w:rPr>
      </w:pPr>
      <w:bookmarkStart w:id="22" w:name="_Toc85814559"/>
      <w:r w:rsidRPr="00057A40">
        <w:rPr>
          <w:sz w:val="28"/>
          <w:szCs w:val="28"/>
          <w:lang w:val="en-US"/>
        </w:rPr>
        <w:t>Swagger</w:t>
      </w:r>
      <w:bookmarkEnd w:id="22"/>
    </w:p>
    <w:p w14:paraId="62972339" w14:textId="4FE78F88" w:rsidR="00057A40" w:rsidRDefault="00462A08" w:rsidP="00057A40">
      <w:pPr>
        <w:rPr>
          <w:lang w:val="en-US"/>
        </w:rPr>
      </w:pPr>
      <w:r>
        <w:rPr>
          <w:noProof/>
        </w:rPr>
        <w:drawing>
          <wp:inline distT="0" distB="0" distL="0" distR="0" wp14:anchorId="017A31B2" wp14:editId="09658665">
            <wp:extent cx="7230435" cy="4405745"/>
            <wp:effectExtent l="0" t="0" r="8890" b="0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37647" cy="441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E384" w14:textId="77777777" w:rsidR="00057A40" w:rsidRDefault="00057A40">
      <w:pPr>
        <w:rPr>
          <w:lang w:val="en-US"/>
        </w:rPr>
      </w:pPr>
      <w:r>
        <w:rPr>
          <w:lang w:val="en-US"/>
        </w:rPr>
        <w:br w:type="page"/>
      </w:r>
    </w:p>
    <w:p w14:paraId="59C48F2E" w14:textId="4C0B9591" w:rsidR="00057A40" w:rsidRDefault="00057A40" w:rsidP="00057A40">
      <w:pPr>
        <w:pStyle w:val="3"/>
        <w:rPr>
          <w:sz w:val="28"/>
          <w:szCs w:val="28"/>
          <w:lang w:val="en-US"/>
        </w:rPr>
      </w:pPr>
      <w:bookmarkStart w:id="23" w:name="_Toc85814560"/>
      <w:r w:rsidRPr="00057A40">
        <w:rPr>
          <w:sz w:val="28"/>
          <w:szCs w:val="28"/>
          <w:lang w:val="en-US"/>
        </w:rPr>
        <w:lastRenderedPageBreak/>
        <w:t>SwordsDance</w:t>
      </w:r>
      <w:bookmarkEnd w:id="23"/>
    </w:p>
    <w:p w14:paraId="7375C8EB" w14:textId="20282047" w:rsidR="00057A40" w:rsidRPr="00057A40" w:rsidRDefault="00462A08" w:rsidP="00057A40">
      <w:pPr>
        <w:rPr>
          <w:lang w:val="en-US"/>
        </w:rPr>
      </w:pPr>
      <w:r>
        <w:rPr>
          <w:noProof/>
        </w:rPr>
        <w:drawing>
          <wp:inline distT="0" distB="0" distL="0" distR="0" wp14:anchorId="3E6B1205" wp14:editId="426B18A1">
            <wp:extent cx="6942402" cy="4631377"/>
            <wp:effectExtent l="0" t="0" r="0" b="0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002290" cy="467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4B44" w14:textId="22C7C992" w:rsidR="00057A40" w:rsidRDefault="00057A40" w:rsidP="00057A40">
      <w:pPr>
        <w:pStyle w:val="3"/>
        <w:rPr>
          <w:sz w:val="28"/>
          <w:szCs w:val="28"/>
          <w:lang w:val="en-US"/>
        </w:rPr>
      </w:pPr>
      <w:bookmarkStart w:id="24" w:name="_Toc85814561"/>
      <w:r w:rsidRPr="00057A40">
        <w:rPr>
          <w:sz w:val="28"/>
          <w:szCs w:val="28"/>
          <w:lang w:val="en-US"/>
        </w:rPr>
        <w:t>WoodHammer</w:t>
      </w:r>
      <w:bookmarkEnd w:id="24"/>
    </w:p>
    <w:p w14:paraId="658CA820" w14:textId="6A114F68" w:rsidR="00057A40" w:rsidRDefault="00462A08" w:rsidP="00057A40">
      <w:pPr>
        <w:rPr>
          <w:lang w:val="en-US"/>
        </w:rPr>
      </w:pPr>
      <w:r>
        <w:rPr>
          <w:noProof/>
        </w:rPr>
        <w:drawing>
          <wp:inline distT="0" distB="0" distL="0" distR="0" wp14:anchorId="3520308F" wp14:editId="49BB0624">
            <wp:extent cx="7200900" cy="4843145"/>
            <wp:effectExtent l="0" t="0" r="0" b="0"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190E" w14:textId="7B5CBC9D" w:rsidR="00057A40" w:rsidRDefault="00D732F1" w:rsidP="00D732F1">
      <w:pPr>
        <w:pStyle w:val="1"/>
        <w:rPr>
          <w:sz w:val="36"/>
          <w:szCs w:val="36"/>
        </w:rPr>
      </w:pPr>
      <w:bookmarkStart w:id="25" w:name="_Toc85814562"/>
      <w:r w:rsidRPr="00D732F1">
        <w:rPr>
          <w:sz w:val="36"/>
          <w:szCs w:val="36"/>
        </w:rPr>
        <w:lastRenderedPageBreak/>
        <w:t>Вывод</w:t>
      </w:r>
      <w:bookmarkEnd w:id="25"/>
    </w:p>
    <w:p w14:paraId="5D454768" w14:textId="0A6636AD" w:rsidR="00D732F1" w:rsidRPr="00D732F1" w:rsidRDefault="00D732F1" w:rsidP="00D732F1">
      <w:pPr>
        <w:rPr>
          <w:sz w:val="24"/>
          <w:szCs w:val="24"/>
        </w:rPr>
      </w:pPr>
      <w:r w:rsidRPr="00D732F1">
        <w:rPr>
          <w:sz w:val="24"/>
          <w:szCs w:val="24"/>
        </w:rPr>
        <w:t xml:space="preserve">Выполняя данную лабораторную работу я научился основам Объектно Ориентированного Программирования </w:t>
      </w:r>
      <w:r w:rsidRPr="00D732F1">
        <w:rPr>
          <w:sz w:val="24"/>
          <w:szCs w:val="24"/>
          <w:lang w:val="en-US"/>
        </w:rPr>
        <w:t>Java</w:t>
      </w:r>
      <w:r w:rsidRPr="00D732F1">
        <w:rPr>
          <w:sz w:val="24"/>
          <w:szCs w:val="24"/>
        </w:rPr>
        <w:t>.</w:t>
      </w:r>
    </w:p>
    <w:p w14:paraId="0E4C4A2A" w14:textId="609091DE" w:rsidR="00D732F1" w:rsidRPr="00D732F1" w:rsidRDefault="00D732F1" w:rsidP="00D732F1">
      <w:pPr>
        <w:rPr>
          <w:sz w:val="24"/>
          <w:szCs w:val="24"/>
        </w:rPr>
      </w:pPr>
      <w:r w:rsidRPr="00D732F1">
        <w:rPr>
          <w:sz w:val="24"/>
          <w:szCs w:val="24"/>
        </w:rPr>
        <w:t xml:space="preserve">Я узнал что такое класс, метод, поле, геттеры, сеттеры, конструкторы, узнал для чего они нужны и как их применять.Я понял на конкретном примере как работают модификаторы доступа </w:t>
      </w:r>
      <w:r w:rsidRPr="00D732F1">
        <w:rPr>
          <w:sz w:val="24"/>
          <w:szCs w:val="24"/>
          <w:lang w:val="en-US"/>
        </w:rPr>
        <w:t>private</w:t>
      </w:r>
      <w:r w:rsidRPr="00D732F1">
        <w:rPr>
          <w:sz w:val="24"/>
          <w:szCs w:val="24"/>
        </w:rPr>
        <w:t xml:space="preserve">, </w:t>
      </w:r>
      <w:r w:rsidRPr="00D732F1">
        <w:rPr>
          <w:sz w:val="24"/>
          <w:szCs w:val="24"/>
          <w:lang w:val="en-US"/>
        </w:rPr>
        <w:t>public</w:t>
      </w:r>
      <w:r w:rsidRPr="00D732F1">
        <w:rPr>
          <w:sz w:val="24"/>
          <w:szCs w:val="24"/>
        </w:rPr>
        <w:t xml:space="preserve">, </w:t>
      </w:r>
      <w:r w:rsidRPr="00D732F1">
        <w:rPr>
          <w:sz w:val="24"/>
          <w:szCs w:val="24"/>
          <w:lang w:val="en-US"/>
        </w:rPr>
        <w:t>protected</w:t>
      </w:r>
      <w:r w:rsidRPr="00D732F1">
        <w:rPr>
          <w:sz w:val="24"/>
          <w:szCs w:val="24"/>
        </w:rPr>
        <w:t>.</w:t>
      </w:r>
    </w:p>
    <w:p w14:paraId="488B08D0" w14:textId="77777777" w:rsidR="00D732F1" w:rsidRPr="00D732F1" w:rsidRDefault="00D732F1" w:rsidP="00D732F1"/>
    <w:sectPr w:rsidR="00D732F1" w:rsidRPr="00D732F1" w:rsidSect="002F3987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FB5"/>
    <w:multiLevelType w:val="multilevel"/>
    <w:tmpl w:val="31A2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C6B8C"/>
    <w:multiLevelType w:val="multilevel"/>
    <w:tmpl w:val="6E5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57F89"/>
    <w:multiLevelType w:val="multilevel"/>
    <w:tmpl w:val="0F12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472B8"/>
    <w:multiLevelType w:val="multilevel"/>
    <w:tmpl w:val="B2FE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C38CC"/>
    <w:multiLevelType w:val="multilevel"/>
    <w:tmpl w:val="3676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D2757E"/>
    <w:multiLevelType w:val="multilevel"/>
    <w:tmpl w:val="75B2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27431"/>
    <w:multiLevelType w:val="multilevel"/>
    <w:tmpl w:val="8998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2F7E38"/>
    <w:multiLevelType w:val="multilevel"/>
    <w:tmpl w:val="023C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7F39F2"/>
    <w:multiLevelType w:val="multilevel"/>
    <w:tmpl w:val="5EF2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B4742"/>
    <w:multiLevelType w:val="multilevel"/>
    <w:tmpl w:val="C3D4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A5819"/>
    <w:multiLevelType w:val="multilevel"/>
    <w:tmpl w:val="EF94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4254C9"/>
    <w:multiLevelType w:val="multilevel"/>
    <w:tmpl w:val="EDA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DB244A"/>
    <w:multiLevelType w:val="multilevel"/>
    <w:tmpl w:val="BFF0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C25AC0"/>
    <w:multiLevelType w:val="multilevel"/>
    <w:tmpl w:val="7AFE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D90CB9"/>
    <w:multiLevelType w:val="multilevel"/>
    <w:tmpl w:val="8290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0"/>
  </w:num>
  <w:num w:numId="5">
    <w:abstractNumId w:val="3"/>
  </w:num>
  <w:num w:numId="6">
    <w:abstractNumId w:val="4"/>
  </w:num>
  <w:num w:numId="7">
    <w:abstractNumId w:val="7"/>
  </w:num>
  <w:num w:numId="8">
    <w:abstractNumId w:val="13"/>
  </w:num>
  <w:num w:numId="9">
    <w:abstractNumId w:val="2"/>
  </w:num>
  <w:num w:numId="10">
    <w:abstractNumId w:val="5"/>
  </w:num>
  <w:num w:numId="11">
    <w:abstractNumId w:val="9"/>
  </w:num>
  <w:num w:numId="12">
    <w:abstractNumId w:val="12"/>
  </w:num>
  <w:num w:numId="13">
    <w:abstractNumId w:val="6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32F"/>
    <w:rsid w:val="00057A40"/>
    <w:rsid w:val="00092E40"/>
    <w:rsid w:val="001B1BB9"/>
    <w:rsid w:val="002C155E"/>
    <w:rsid w:val="002F3987"/>
    <w:rsid w:val="003031FE"/>
    <w:rsid w:val="0035438F"/>
    <w:rsid w:val="00355605"/>
    <w:rsid w:val="003B59E1"/>
    <w:rsid w:val="00462A08"/>
    <w:rsid w:val="005153A5"/>
    <w:rsid w:val="005155D4"/>
    <w:rsid w:val="00531004"/>
    <w:rsid w:val="00534316"/>
    <w:rsid w:val="0057532F"/>
    <w:rsid w:val="006676C4"/>
    <w:rsid w:val="006717D2"/>
    <w:rsid w:val="006D21C3"/>
    <w:rsid w:val="006E0DD0"/>
    <w:rsid w:val="00812A8B"/>
    <w:rsid w:val="008B4019"/>
    <w:rsid w:val="009B3F9A"/>
    <w:rsid w:val="00A97B8F"/>
    <w:rsid w:val="00B065BD"/>
    <w:rsid w:val="00B91FFC"/>
    <w:rsid w:val="00BB30FC"/>
    <w:rsid w:val="00BF5E5C"/>
    <w:rsid w:val="00C651DD"/>
    <w:rsid w:val="00CB12D2"/>
    <w:rsid w:val="00CF7D7D"/>
    <w:rsid w:val="00D42766"/>
    <w:rsid w:val="00D54FC8"/>
    <w:rsid w:val="00D732F1"/>
    <w:rsid w:val="00DE733C"/>
    <w:rsid w:val="00E02750"/>
    <w:rsid w:val="00E4031A"/>
    <w:rsid w:val="00F43EA8"/>
    <w:rsid w:val="00F8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E2CE"/>
  <w15:docId w15:val="{C350C15D-B0C3-4FB5-8933-E51EE36D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1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1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F5E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2750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E02750"/>
  </w:style>
  <w:style w:type="character" w:customStyle="1" w:styleId="mo">
    <w:name w:val="mo"/>
    <w:basedOn w:val="a0"/>
    <w:rsid w:val="00E02750"/>
  </w:style>
  <w:style w:type="character" w:customStyle="1" w:styleId="mn">
    <w:name w:val="mn"/>
    <w:basedOn w:val="a0"/>
    <w:rsid w:val="00E02750"/>
  </w:style>
  <w:style w:type="character" w:customStyle="1" w:styleId="mjxassistivemathml">
    <w:name w:val="mjx_assistive_mathml"/>
    <w:basedOn w:val="a0"/>
    <w:rsid w:val="00E02750"/>
  </w:style>
  <w:style w:type="character" w:styleId="a4">
    <w:name w:val="Strong"/>
    <w:basedOn w:val="a0"/>
    <w:uiPriority w:val="22"/>
    <w:qFormat/>
    <w:rsid w:val="00E02750"/>
    <w:rPr>
      <w:b/>
      <w:bCs/>
    </w:rPr>
  </w:style>
  <w:style w:type="character" w:customStyle="1" w:styleId="mroot">
    <w:name w:val="mroot"/>
    <w:basedOn w:val="a0"/>
    <w:rsid w:val="00B065BD"/>
  </w:style>
  <w:style w:type="paragraph" w:styleId="a5">
    <w:name w:val="Balloon Text"/>
    <w:basedOn w:val="a"/>
    <w:link w:val="a6"/>
    <w:uiPriority w:val="99"/>
    <w:semiHidden/>
    <w:unhideWhenUsed/>
    <w:rsid w:val="002F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98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BF5E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F5E5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F5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5E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BF5E5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1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CB12D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B12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12D2"/>
    <w:pPr>
      <w:spacing w:after="100"/>
      <w:ind w:left="220"/>
    </w:pPr>
  </w:style>
  <w:style w:type="paragraph" w:styleId="aa">
    <w:name w:val="footer"/>
    <w:basedOn w:val="a"/>
    <w:link w:val="ab"/>
    <w:uiPriority w:val="99"/>
    <w:unhideWhenUsed/>
    <w:rsid w:val="00CB12D2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12D2"/>
  </w:style>
  <w:style w:type="paragraph" w:customStyle="1" w:styleId="ac">
    <w:name w:val="По умолчанию"/>
    <w:next w:val="a"/>
    <w:qFormat/>
    <w:rsid w:val="00CB12D2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31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D21C3"/>
    <w:pPr>
      <w:spacing w:after="100"/>
      <w:ind w:left="440"/>
    </w:pPr>
  </w:style>
  <w:style w:type="character" w:styleId="ad">
    <w:name w:val="Emphasis"/>
    <w:basedOn w:val="a0"/>
    <w:uiPriority w:val="20"/>
    <w:qFormat/>
    <w:rsid w:val="00812A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9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0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1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hyperlink" Target="https://se.ifmo.ru/documents/10180/660917/Pokemon.jar/a7ce60af-6ee6-47d0-a95e-e5ed9a697bd2" TargetMode="External"/><Relationship Id="rId12" Type="http://schemas.openxmlformats.org/officeDocument/2006/relationships/hyperlink" Target="https://se.ifmo.ru/~tony/doc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veekun.com/dex/pokemon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://pokemondb.net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://poke-universe.ru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gorik\University\Laba\Proga\Laba1\&#1051;&#1072;&#1073;&#1072;1%20Jav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0C815-B6FD-4644-87DD-4EA4DF78E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Лаба1 Java.dotx</Template>
  <TotalTime>168</TotalTime>
  <Pages>1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Агафон</dc:creator>
  <cp:lastModifiedBy>Аганин Егор Владимирович</cp:lastModifiedBy>
  <cp:revision>38</cp:revision>
  <dcterms:created xsi:type="dcterms:W3CDTF">2021-09-19T17:10:00Z</dcterms:created>
  <dcterms:modified xsi:type="dcterms:W3CDTF">2021-10-22T14:38:00Z</dcterms:modified>
</cp:coreProperties>
</file>