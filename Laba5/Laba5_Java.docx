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7481E" w14:textId="77777777" w:rsidR="002F3987" w:rsidRPr="001B2E48" w:rsidRDefault="002F3987" w:rsidP="008B401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</w:p>
    <w:p w14:paraId="44F6561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26E08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D26E08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D26E08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7B3175B5" w:rsidR="00CB12D2" w:rsidRPr="001B3CB6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1B3CB6" w:rsidRPr="001B3CB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5</w:t>
      </w:r>
    </w:p>
    <w:p w14:paraId="618BB6A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Pr="00D26E08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Программирование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246DB9EA" w:rsidR="00CB12D2" w:rsidRPr="00605345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</w:t>
      </w:r>
      <w:r w:rsidR="00F9691F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12811425</w:t>
      </w:r>
    </w:p>
    <w:p w14:paraId="0C08AADD" w14:textId="77777777" w:rsidR="00CB12D2" w:rsidRPr="00D26E08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D26E08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Выпол</w:t>
      </w:r>
      <w:r w:rsidR="00812A8B" w:rsidRPr="00D26E08">
        <w:rPr>
          <w:rFonts w:ascii="Times New Roman" w:hAnsi="Times New Roman" w:cs="Times New Roman"/>
          <w:sz w:val="36"/>
          <w:szCs w:val="36"/>
        </w:rPr>
        <w:t>н</w:t>
      </w:r>
      <w:r w:rsidRPr="00D26E08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D26E08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D26E08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D26E08">
        <w:rPr>
          <w:rFonts w:ascii="Times New Roman" w:hAnsi="Times New Roman" w:cs="Times New Roman"/>
          <w:sz w:val="36"/>
          <w:szCs w:val="36"/>
        </w:rPr>
        <w:t xml:space="preserve"> </w:t>
      </w:r>
      <w:r w:rsidRPr="00D26E08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5BD52BF7" w:rsidR="00812A8B" w:rsidRPr="00D26E08" w:rsidRDefault="00F9691F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Петренко Никита Алексеевич</w:t>
      </w:r>
    </w:p>
    <w:p w14:paraId="17190BDC" w14:textId="77777777" w:rsidR="00CB12D2" w:rsidRPr="00D26E08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t>Санкт-Петербург, 2021</w:t>
      </w: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EndPr/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33FC6590" w14:textId="57CE6D77" w:rsidR="00601347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136621510" w:history="1">
            <w:r w:rsidR="00601347" w:rsidRPr="003427D4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601347">
              <w:rPr>
                <w:noProof/>
                <w:webHidden/>
              </w:rPr>
              <w:tab/>
            </w:r>
            <w:r w:rsidR="00601347">
              <w:rPr>
                <w:noProof/>
                <w:webHidden/>
              </w:rPr>
              <w:fldChar w:fldCharType="begin"/>
            </w:r>
            <w:r w:rsidR="00601347">
              <w:rPr>
                <w:noProof/>
                <w:webHidden/>
              </w:rPr>
              <w:instrText xml:space="preserve"> PAGEREF _Toc136621510 \h </w:instrText>
            </w:r>
            <w:r w:rsidR="00601347">
              <w:rPr>
                <w:noProof/>
                <w:webHidden/>
              </w:rPr>
            </w:r>
            <w:r w:rsidR="00601347">
              <w:rPr>
                <w:noProof/>
                <w:webHidden/>
              </w:rPr>
              <w:fldChar w:fldCharType="separate"/>
            </w:r>
            <w:r w:rsidR="00601347">
              <w:rPr>
                <w:noProof/>
                <w:webHidden/>
              </w:rPr>
              <w:t>3</w:t>
            </w:r>
            <w:r w:rsidR="00601347">
              <w:rPr>
                <w:noProof/>
                <w:webHidden/>
              </w:rPr>
              <w:fldChar w:fldCharType="end"/>
            </w:r>
          </w:hyperlink>
        </w:p>
        <w:p w14:paraId="74D11D0D" w14:textId="27AB7D22" w:rsidR="00601347" w:rsidRDefault="00601347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6621511" w:history="1">
            <w:r w:rsidRPr="003427D4">
              <w:rPr>
                <w:rStyle w:val="a7"/>
                <w:noProof/>
              </w:rPr>
              <w:t>Код программы и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7077" w14:textId="2AE311B9" w:rsidR="00601347" w:rsidRDefault="00601347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6621512" w:history="1">
            <w:r w:rsidRPr="003427D4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784B" w14:textId="6E93B7BB" w:rsidR="00605345" w:rsidRDefault="00C9039C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45A681" w14:textId="43115F1B" w:rsidR="00392F11" w:rsidRDefault="00392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7A6A26" w14:textId="60E0653F" w:rsidR="00392F11" w:rsidRDefault="00392F11" w:rsidP="00392F11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36621510"/>
      <w:r w:rsidRPr="00392F11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0"/>
    </w:p>
    <w:p w14:paraId="1B9907CB" w14:textId="7CFFBEBE" w:rsidR="00392F11" w:rsidRDefault="00392F11" w:rsidP="00392F11">
      <w:r>
        <w:rPr>
          <w:noProof/>
          <w:lang w:eastAsia="ru-RU"/>
        </w:rPr>
        <w:drawing>
          <wp:inline distT="0" distB="0" distL="0" distR="0" wp14:anchorId="5236C750" wp14:editId="4F8D5B98">
            <wp:extent cx="7200900" cy="28098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7C5" w14:textId="753FC8A0" w:rsidR="00392F11" w:rsidRDefault="00392F11" w:rsidP="00392F11">
      <w:r>
        <w:rPr>
          <w:noProof/>
          <w:lang w:eastAsia="ru-RU"/>
        </w:rPr>
        <w:drawing>
          <wp:inline distT="0" distB="0" distL="0" distR="0" wp14:anchorId="38335D88" wp14:editId="21312406">
            <wp:extent cx="7200900" cy="2624455"/>
            <wp:effectExtent l="0" t="0" r="0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A926" w14:textId="201A47B8" w:rsidR="00392F11" w:rsidRDefault="00392F11" w:rsidP="00392F11">
      <w:r>
        <w:rPr>
          <w:noProof/>
          <w:lang w:eastAsia="ru-RU"/>
        </w:rPr>
        <w:drawing>
          <wp:inline distT="0" distB="0" distL="0" distR="0" wp14:anchorId="6A49D26B" wp14:editId="1F371B2D">
            <wp:extent cx="7200900" cy="156908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246E" w14:textId="72FF307D" w:rsidR="00392F11" w:rsidRDefault="00392F11" w:rsidP="00392F11">
      <w:r>
        <w:rPr>
          <w:noProof/>
          <w:lang w:eastAsia="ru-RU"/>
        </w:rPr>
        <w:lastRenderedPageBreak/>
        <w:drawing>
          <wp:inline distT="0" distB="0" distL="0" distR="0" wp14:anchorId="7173A430" wp14:editId="417CFCE8">
            <wp:extent cx="7200900" cy="505777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0DF1" w14:textId="5CA8C3B0" w:rsidR="00392F11" w:rsidRDefault="00392F11" w:rsidP="00392F11">
      <w:r>
        <w:rPr>
          <w:noProof/>
          <w:lang w:eastAsia="ru-RU"/>
        </w:rPr>
        <w:drawing>
          <wp:inline distT="0" distB="0" distL="0" distR="0" wp14:anchorId="38D55346" wp14:editId="631AFE18">
            <wp:extent cx="7200900" cy="304419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2FCC" w14:textId="24FE7E6D" w:rsidR="00545EBD" w:rsidRDefault="00545EBD">
      <w:r>
        <w:br w:type="page"/>
      </w:r>
    </w:p>
    <w:p w14:paraId="5244E2DB" w14:textId="06C92241" w:rsidR="00545EBD" w:rsidRPr="00E85CD1" w:rsidRDefault="00545EBD" w:rsidP="00545EBD">
      <w:pPr>
        <w:pStyle w:val="1"/>
      </w:pPr>
      <w:bookmarkStart w:id="1" w:name="_Toc136621511"/>
      <w:r>
        <w:lastRenderedPageBreak/>
        <w:t>Код программы</w:t>
      </w:r>
      <w:r w:rsidR="00E85CD1" w:rsidRPr="00E85CD1">
        <w:t xml:space="preserve"> </w:t>
      </w:r>
      <w:r w:rsidR="00E85CD1">
        <w:t>и диаграмма классов</w:t>
      </w:r>
      <w:bookmarkEnd w:id="1"/>
    </w:p>
    <w:p w14:paraId="6356320B" w14:textId="6B1EE931" w:rsidR="00545EBD" w:rsidRDefault="00601347" w:rsidP="00545EBD">
      <w:hyperlink r:id="rId12" w:history="1">
        <w:r w:rsidR="00545EBD" w:rsidRPr="006E5CFD">
          <w:rPr>
            <w:rStyle w:val="a7"/>
          </w:rPr>
          <w:t>https://github.com/b4wb0le1l0/Programming/tree/main/Laba5/Laba5</w:t>
        </w:r>
      </w:hyperlink>
    </w:p>
    <w:p w14:paraId="2FE9C674" w14:textId="1BE4DB83" w:rsidR="00545EBD" w:rsidRDefault="00545EBD">
      <w:r>
        <w:br w:type="page"/>
      </w:r>
    </w:p>
    <w:p w14:paraId="35C5FAD8" w14:textId="66ED4CDC" w:rsidR="00545EBD" w:rsidRDefault="00545EBD" w:rsidP="00545EBD">
      <w:pPr>
        <w:pStyle w:val="1"/>
      </w:pPr>
      <w:bookmarkStart w:id="2" w:name="_Toc136621512"/>
      <w:r>
        <w:lastRenderedPageBreak/>
        <w:t>Вывод</w:t>
      </w:r>
      <w:bookmarkEnd w:id="2"/>
    </w:p>
    <w:p w14:paraId="38AA7A6D" w14:textId="55E6E111" w:rsidR="00545EBD" w:rsidRPr="00601347" w:rsidRDefault="00545EBD" w:rsidP="00545EBD">
      <w:pPr>
        <w:rPr>
          <w:lang w:val="en-US"/>
        </w:rPr>
      </w:pPr>
      <w:r>
        <w:t xml:space="preserve">Выполняя данную лабораторную работу я плотнее познакомился с языком </w:t>
      </w:r>
      <w:r>
        <w:rPr>
          <w:lang w:val="en-US"/>
        </w:rPr>
        <w:t>kotlin</w:t>
      </w:r>
      <w:r w:rsidRPr="00545EBD">
        <w:t xml:space="preserve">, </w:t>
      </w:r>
      <w:r>
        <w:t xml:space="preserve">коллекциями в </w:t>
      </w:r>
      <w:r>
        <w:rPr>
          <w:lang w:val="en-US"/>
        </w:rPr>
        <w:t>kotlin</w:t>
      </w:r>
      <w:r>
        <w:t xml:space="preserve"> их типами </w:t>
      </w:r>
      <w:r w:rsidR="006E62AC">
        <w:t>и отличиями, так же</w:t>
      </w:r>
      <w:r>
        <w:t xml:space="preserve"> осознал как работать с файлами в </w:t>
      </w:r>
      <w:r>
        <w:rPr>
          <w:lang w:val="en-US"/>
        </w:rPr>
        <w:t>kotlin</w:t>
      </w:r>
      <w:r>
        <w:t>. Ко всему прочему, я</w:t>
      </w:r>
      <w:r w:rsidR="0083760E">
        <w:t xml:space="preserve"> научился пользоваться утилитой </w:t>
      </w:r>
      <w:r w:rsidR="00601347">
        <w:rPr>
          <w:lang w:val="en-US"/>
        </w:rPr>
        <w:t>K</w:t>
      </w:r>
      <w:r w:rsidR="00601347" w:rsidRPr="00601347">
        <w:t>-</w:t>
      </w:r>
      <w:r w:rsidR="00601347">
        <w:rPr>
          <w:lang w:val="en-US"/>
        </w:rPr>
        <w:t>doc</w:t>
      </w:r>
      <w:r w:rsidR="00601347">
        <w:t xml:space="preserve"> аналогом </w:t>
      </w:r>
      <w:r w:rsidR="00601347">
        <w:rPr>
          <w:lang w:val="en-US"/>
        </w:rPr>
        <w:t>Javadoc</w:t>
      </w:r>
      <w:r w:rsidR="00601347" w:rsidRPr="00601347">
        <w:t xml:space="preserve"> </w:t>
      </w:r>
      <w:r w:rsidR="00601347">
        <w:t xml:space="preserve">только для </w:t>
      </w:r>
      <w:r w:rsidR="00601347">
        <w:rPr>
          <w:lang w:val="en-US"/>
        </w:rPr>
        <w:t>kotlin.</w:t>
      </w:r>
      <w:bookmarkStart w:id="3" w:name="_GoBack"/>
      <w:bookmarkEnd w:id="3"/>
    </w:p>
    <w:sectPr w:rsidR="00545EBD" w:rsidRPr="00601347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19"/>
  </w:num>
  <w:num w:numId="13">
    <w:abstractNumId w:val="10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1"/>
  </w:num>
  <w:num w:numId="19">
    <w:abstractNumId w:val="13"/>
  </w:num>
  <w:num w:numId="20">
    <w:abstractNumId w:val="11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2F"/>
    <w:rsid w:val="000473AD"/>
    <w:rsid w:val="00057A40"/>
    <w:rsid w:val="00092E40"/>
    <w:rsid w:val="00093F05"/>
    <w:rsid w:val="000C38D5"/>
    <w:rsid w:val="00165BD7"/>
    <w:rsid w:val="001B1BB9"/>
    <w:rsid w:val="001B2E48"/>
    <w:rsid w:val="001B3CB6"/>
    <w:rsid w:val="001C493C"/>
    <w:rsid w:val="001F31F7"/>
    <w:rsid w:val="00241D98"/>
    <w:rsid w:val="002A7603"/>
    <w:rsid w:val="002C155E"/>
    <w:rsid w:val="002D695B"/>
    <w:rsid w:val="002F3987"/>
    <w:rsid w:val="00300C07"/>
    <w:rsid w:val="003031FE"/>
    <w:rsid w:val="0035438F"/>
    <w:rsid w:val="00355605"/>
    <w:rsid w:val="00392F11"/>
    <w:rsid w:val="003B59E1"/>
    <w:rsid w:val="00462A08"/>
    <w:rsid w:val="005153A5"/>
    <w:rsid w:val="005155D4"/>
    <w:rsid w:val="00531004"/>
    <w:rsid w:val="0053226F"/>
    <w:rsid w:val="00534316"/>
    <w:rsid w:val="00545EBD"/>
    <w:rsid w:val="0057251C"/>
    <w:rsid w:val="0057532F"/>
    <w:rsid w:val="005B1F58"/>
    <w:rsid w:val="00601347"/>
    <w:rsid w:val="00605345"/>
    <w:rsid w:val="00650C58"/>
    <w:rsid w:val="00654731"/>
    <w:rsid w:val="006676C4"/>
    <w:rsid w:val="006717D2"/>
    <w:rsid w:val="006D21C3"/>
    <w:rsid w:val="006E0DD0"/>
    <w:rsid w:val="006E62AC"/>
    <w:rsid w:val="00812A8B"/>
    <w:rsid w:val="0083760E"/>
    <w:rsid w:val="0089425F"/>
    <w:rsid w:val="008B4019"/>
    <w:rsid w:val="008B7388"/>
    <w:rsid w:val="008F1CE9"/>
    <w:rsid w:val="009B3F9A"/>
    <w:rsid w:val="00A24E50"/>
    <w:rsid w:val="00A97B8F"/>
    <w:rsid w:val="00B065BD"/>
    <w:rsid w:val="00B5230C"/>
    <w:rsid w:val="00B7759F"/>
    <w:rsid w:val="00B91FFC"/>
    <w:rsid w:val="00BB1ED4"/>
    <w:rsid w:val="00BB30FC"/>
    <w:rsid w:val="00BF5E5C"/>
    <w:rsid w:val="00C651DD"/>
    <w:rsid w:val="00C9039C"/>
    <w:rsid w:val="00CB12D2"/>
    <w:rsid w:val="00CD620C"/>
    <w:rsid w:val="00CF7D7D"/>
    <w:rsid w:val="00D26E08"/>
    <w:rsid w:val="00D42766"/>
    <w:rsid w:val="00D54FC8"/>
    <w:rsid w:val="00D732F1"/>
    <w:rsid w:val="00DE733C"/>
    <w:rsid w:val="00E02750"/>
    <w:rsid w:val="00E1400A"/>
    <w:rsid w:val="00E4031A"/>
    <w:rsid w:val="00E72059"/>
    <w:rsid w:val="00E85CD1"/>
    <w:rsid w:val="00F43EA8"/>
    <w:rsid w:val="00F44810"/>
    <w:rsid w:val="00F83B50"/>
    <w:rsid w:val="00F9691F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53226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D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b4wb0le1l0/Programming/tree/main/Laba5/Laba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0ED9D-16D3-4BC6-A493-E90746EC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</Template>
  <TotalTime>532</TotalTime>
  <Pages>6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</cp:lastModifiedBy>
  <cp:revision>81</cp:revision>
  <dcterms:created xsi:type="dcterms:W3CDTF">2021-09-19T17:10:00Z</dcterms:created>
  <dcterms:modified xsi:type="dcterms:W3CDTF">2023-06-02T15:05:00Z</dcterms:modified>
</cp:coreProperties>
</file>