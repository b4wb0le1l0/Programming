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481E" w14:textId="77777777" w:rsidR="002F3987" w:rsidRPr="001B2E48" w:rsidRDefault="002F3987" w:rsidP="008B4019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</w:p>
    <w:p w14:paraId="44F6561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 w:rsidRPr="00D26E08">
        <w:rPr>
          <w:rFonts w:ascii="Times New Roman" w:hAnsi="Times New Roman" w:cs="Times New Roman"/>
          <w:color w:val="000000"/>
          <w:sz w:val="27"/>
          <w:szCs w:val="27"/>
        </w:rPr>
        <w:t>МИНИСТЕРСТВО ОБРАЗОВАНИЯ И НАУКИ РФ</w:t>
      </w:r>
    </w:p>
    <w:p w14:paraId="39520DEB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</w:p>
    <w:p w14:paraId="1BECCE7C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44"/>
          <w:szCs w:val="44"/>
          <w:lang w:eastAsia="ru-RU"/>
        </w:rPr>
        <w:t>Университет ИТМО</w:t>
      </w:r>
    </w:p>
    <w:p w14:paraId="66BA23E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40"/>
          <w:szCs w:val="40"/>
          <w:lang w:eastAsia="ru-RU"/>
        </w:rPr>
      </w:pPr>
    </w:p>
    <w:p w14:paraId="0E00C30B" w14:textId="77777777" w:rsidR="00CB12D2" w:rsidRPr="00D26E08" w:rsidRDefault="00CB12D2" w:rsidP="00CB12D2">
      <w:pPr>
        <w:jc w:val="center"/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b/>
          <w:color w:val="333333"/>
          <w:sz w:val="36"/>
          <w:szCs w:val="36"/>
          <w:lang w:eastAsia="ru-RU"/>
        </w:rPr>
        <w:t>Факультет программной инженерии и компьютерной техники</w:t>
      </w:r>
    </w:p>
    <w:p w14:paraId="4E473A36" w14:textId="77777777" w:rsidR="00CB12D2" w:rsidRPr="00D26E08" w:rsidRDefault="00CB12D2" w:rsidP="00CB12D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D9112D2" w14:textId="3A552817" w:rsidR="00CB12D2" w:rsidRPr="00B5230C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Лабораторная работа №</w:t>
      </w:r>
      <w:r w:rsidR="00B5230C">
        <w:rPr>
          <w:rFonts w:ascii="Times New Roman" w:eastAsia="Times New Roman" w:hAnsi="Times New Roman" w:cs="Times New Roman"/>
          <w:color w:val="333333"/>
          <w:sz w:val="36"/>
          <w:szCs w:val="36"/>
          <w:lang w:val="en-US" w:eastAsia="ru-RU"/>
        </w:rPr>
        <w:t>4</w:t>
      </w:r>
    </w:p>
    <w:p w14:paraId="618BB6AA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по дисциплине: </w:t>
      </w:r>
    </w:p>
    <w:p w14:paraId="47EB7053" w14:textId="77777777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«</w:t>
      </w:r>
      <w:r w:rsidRPr="00D26E08">
        <w:rPr>
          <w:rFonts w:ascii="Times New Roman" w:eastAsia="Times New Roman" w:hAnsi="Times New Roman" w:cs="Times New Roman"/>
          <w:b/>
          <w:i/>
          <w:color w:val="333333"/>
          <w:sz w:val="36"/>
          <w:szCs w:val="36"/>
          <w:lang w:eastAsia="ru-RU"/>
        </w:rPr>
        <w:t>Программирование</w:t>
      </w: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»</w:t>
      </w:r>
    </w:p>
    <w:p w14:paraId="2E40EE74" w14:textId="77E3E5EC" w:rsidR="00CB12D2" w:rsidRPr="00D26E08" w:rsidRDefault="00CB12D2" w:rsidP="00CB12D2">
      <w:pPr>
        <w:shd w:val="clear" w:color="auto" w:fill="F9F9F9"/>
        <w:spacing w:after="150" w:line="240" w:lineRule="auto"/>
        <w:jc w:val="center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Вариант №3310</w:t>
      </w:r>
      <w:r w:rsidR="0089425F" w:rsidRPr="00D26E0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6</w:t>
      </w:r>
    </w:p>
    <w:p w14:paraId="0C08AADD" w14:textId="77777777" w:rsidR="00CB12D2" w:rsidRPr="00D26E08" w:rsidRDefault="00CB12D2" w:rsidP="00CB12D2">
      <w:pPr>
        <w:rPr>
          <w:rFonts w:ascii="Times New Roman" w:hAnsi="Times New Roman" w:cs="Times New Roman"/>
          <w:sz w:val="36"/>
          <w:szCs w:val="36"/>
        </w:rPr>
      </w:pPr>
    </w:p>
    <w:p w14:paraId="438FA824" w14:textId="77777777" w:rsidR="00CB12D2" w:rsidRPr="00D26E08" w:rsidRDefault="00CB12D2" w:rsidP="00CB12D2">
      <w:pPr>
        <w:rPr>
          <w:rFonts w:ascii="Times New Roman" w:hAnsi="Times New Roman" w:cs="Times New Roman"/>
          <w:sz w:val="44"/>
          <w:szCs w:val="44"/>
        </w:rPr>
      </w:pPr>
    </w:p>
    <w:p w14:paraId="79324E55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44"/>
          <w:szCs w:val="44"/>
        </w:rPr>
      </w:pPr>
    </w:p>
    <w:p w14:paraId="19F40A3E" w14:textId="5EA4E43A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Выпол</w:t>
      </w:r>
      <w:r w:rsidR="00812A8B" w:rsidRPr="00D26E08">
        <w:rPr>
          <w:rFonts w:ascii="Times New Roman" w:hAnsi="Times New Roman" w:cs="Times New Roman"/>
          <w:sz w:val="36"/>
          <w:szCs w:val="36"/>
        </w:rPr>
        <w:t>н</w:t>
      </w:r>
      <w:r w:rsidRPr="00D26E08">
        <w:rPr>
          <w:rFonts w:ascii="Times New Roman" w:hAnsi="Times New Roman" w:cs="Times New Roman"/>
          <w:sz w:val="36"/>
          <w:szCs w:val="36"/>
        </w:rPr>
        <w:t>ил:</w:t>
      </w:r>
    </w:p>
    <w:p w14:paraId="4239ADA3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 xml:space="preserve">Студент группы № </w:t>
      </w:r>
      <w:r w:rsidRPr="00D26E08">
        <w:rPr>
          <w:rFonts w:ascii="Times New Roman" w:hAnsi="Times New Roman" w:cs="Times New Roman"/>
          <w:sz w:val="36"/>
          <w:szCs w:val="36"/>
          <w:lang w:val="en-US"/>
        </w:rPr>
        <w:t>P</w:t>
      </w:r>
      <w:r w:rsidRPr="00D26E08">
        <w:rPr>
          <w:rFonts w:ascii="Times New Roman" w:hAnsi="Times New Roman" w:cs="Times New Roman"/>
          <w:sz w:val="36"/>
          <w:szCs w:val="36"/>
        </w:rPr>
        <w:t>3133</w:t>
      </w:r>
    </w:p>
    <w:p w14:paraId="264274FA" w14:textId="0A27FFB9" w:rsidR="00CB12D2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Аганин Егор</w:t>
      </w:r>
      <w:r w:rsidR="003031FE" w:rsidRPr="00D26E08">
        <w:rPr>
          <w:rFonts w:ascii="Times New Roman" w:hAnsi="Times New Roman" w:cs="Times New Roman"/>
          <w:sz w:val="36"/>
          <w:szCs w:val="36"/>
        </w:rPr>
        <w:t xml:space="preserve"> </w:t>
      </w:r>
      <w:r w:rsidRPr="00D26E08">
        <w:rPr>
          <w:rFonts w:ascii="Times New Roman" w:hAnsi="Times New Roman" w:cs="Times New Roman"/>
          <w:sz w:val="36"/>
          <w:szCs w:val="36"/>
        </w:rPr>
        <w:t>Владимирович</w:t>
      </w:r>
    </w:p>
    <w:p w14:paraId="5F36D8AB" w14:textId="64D95A05" w:rsidR="003031FE" w:rsidRPr="00D26E08" w:rsidRDefault="00CB12D2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r w:rsidRPr="00D26E08">
        <w:rPr>
          <w:rFonts w:ascii="Times New Roman" w:hAnsi="Times New Roman" w:cs="Times New Roman"/>
          <w:sz w:val="36"/>
          <w:szCs w:val="36"/>
        </w:rPr>
        <w:t>Преподаватель:</w:t>
      </w:r>
    </w:p>
    <w:p w14:paraId="015F668F" w14:textId="720BF70B" w:rsidR="00812A8B" w:rsidRPr="00D26E08" w:rsidRDefault="00812A8B" w:rsidP="003031FE">
      <w:pPr>
        <w:jc w:val="right"/>
        <w:rPr>
          <w:rFonts w:ascii="Times New Roman" w:hAnsi="Times New Roman" w:cs="Times New Roman"/>
          <w:sz w:val="36"/>
          <w:szCs w:val="36"/>
        </w:rPr>
      </w:pPr>
      <w:proofErr w:type="spellStart"/>
      <w:r w:rsidRPr="00D26E08">
        <w:rPr>
          <w:rFonts w:ascii="Times New Roman" w:hAnsi="Times New Roman" w:cs="Times New Roman"/>
          <w:sz w:val="36"/>
          <w:szCs w:val="36"/>
        </w:rPr>
        <w:t>Шешуков</w:t>
      </w:r>
      <w:proofErr w:type="spellEnd"/>
      <w:r w:rsidRPr="00D26E08">
        <w:rPr>
          <w:rFonts w:ascii="Times New Roman" w:hAnsi="Times New Roman" w:cs="Times New Roman"/>
          <w:sz w:val="36"/>
          <w:szCs w:val="36"/>
        </w:rPr>
        <w:t xml:space="preserve"> Дмитрий Михайлович</w:t>
      </w:r>
    </w:p>
    <w:p w14:paraId="17190BDC" w14:textId="77777777" w:rsidR="00CB12D2" w:rsidRPr="00D26E08" w:rsidRDefault="00CB12D2" w:rsidP="00812A8B">
      <w:pPr>
        <w:rPr>
          <w:rFonts w:ascii="Times New Roman" w:hAnsi="Times New Roman" w:cs="Times New Roman"/>
          <w:sz w:val="36"/>
          <w:szCs w:val="36"/>
        </w:rPr>
      </w:pPr>
    </w:p>
    <w:p w14:paraId="36E8A5FA" w14:textId="77777777" w:rsidR="00CB12D2" w:rsidRPr="00D26E08" w:rsidRDefault="00CB12D2" w:rsidP="00CB12D2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1634445C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6E2F3D68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2553C3A2" w14:textId="77777777" w:rsidR="00CB12D2" w:rsidRPr="00D26E08" w:rsidRDefault="00CB12D2" w:rsidP="00CB12D2">
      <w:pPr>
        <w:rPr>
          <w:rFonts w:ascii="Times New Roman" w:hAnsi="Times New Roman" w:cs="Times New Roman"/>
          <w:lang w:eastAsia="ru-RU"/>
        </w:rPr>
      </w:pPr>
    </w:p>
    <w:p w14:paraId="1984D347" w14:textId="77777777" w:rsidR="00CB12D2" w:rsidRPr="00D26E08" w:rsidRDefault="00CB12D2" w:rsidP="00CB12D2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0A6ECAF" wp14:editId="0ED2C7C6">
            <wp:extent cx="2912745" cy="462915"/>
            <wp:effectExtent l="0" t="0" r="0" b="0"/>
            <wp:docPr id="3" name="Рисунок 3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AACFB" w14:textId="46E86C91" w:rsidR="00A97B8F" w:rsidRPr="00D26E08" w:rsidRDefault="00CB12D2" w:rsidP="00057A40">
      <w:pPr>
        <w:pStyle w:val="aa"/>
        <w:jc w:val="center"/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t>Санкт-Петербург, 2021</w:t>
      </w:r>
      <w:r w:rsidRPr="00D26E08">
        <w:rPr>
          <w:rFonts w:ascii="Times New Roman" w:hAnsi="Times New Roman" w:cs="Times New Roman"/>
          <w:sz w:val="20"/>
          <w:szCs w:val="20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-111899348"/>
        <w:docPartObj>
          <w:docPartGallery w:val="Table of Contents"/>
          <w:docPartUnique/>
        </w:docPartObj>
      </w:sdtPr>
      <w:sdtEndPr/>
      <w:sdtContent>
        <w:p w14:paraId="6C0CDA08" w14:textId="0DA876D6" w:rsidR="00C9039C" w:rsidRPr="00D26E08" w:rsidRDefault="00C9039C">
          <w:pPr>
            <w:pStyle w:val="a9"/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</w:rPr>
            <w:t>Оглавление</w:t>
          </w:r>
        </w:p>
        <w:p w14:paraId="2FFC55AE" w14:textId="5C199B90" w:rsidR="00B5230C" w:rsidRDefault="00C9039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r w:rsidRPr="00D26E08">
            <w:rPr>
              <w:rFonts w:ascii="Times New Roman" w:hAnsi="Times New Roman" w:cs="Times New Roman"/>
            </w:rPr>
            <w:fldChar w:fldCharType="begin"/>
          </w:r>
          <w:r w:rsidRPr="00D26E08">
            <w:rPr>
              <w:rFonts w:ascii="Times New Roman" w:hAnsi="Times New Roman" w:cs="Times New Roman"/>
            </w:rPr>
            <w:instrText xml:space="preserve"> TOC \o "1-3" \h \z \u </w:instrText>
          </w:r>
          <w:r w:rsidRPr="00D26E08">
            <w:rPr>
              <w:rFonts w:ascii="Times New Roman" w:hAnsi="Times New Roman" w:cs="Times New Roman"/>
            </w:rPr>
            <w:fldChar w:fldCharType="separate"/>
          </w:r>
          <w:hyperlink w:anchor="_Toc89460199" w:history="1">
            <w:r w:rsidR="00B5230C" w:rsidRPr="0005042D">
              <w:rPr>
                <w:rStyle w:val="a7"/>
                <w:rFonts w:ascii="Times New Roman" w:hAnsi="Times New Roman" w:cs="Times New Roman"/>
                <w:noProof/>
              </w:rPr>
              <w:t>Задание</w:t>
            </w:r>
            <w:r w:rsidR="00B5230C">
              <w:rPr>
                <w:noProof/>
                <w:webHidden/>
              </w:rPr>
              <w:tab/>
            </w:r>
            <w:r w:rsidR="00B5230C">
              <w:rPr>
                <w:noProof/>
                <w:webHidden/>
              </w:rPr>
              <w:fldChar w:fldCharType="begin"/>
            </w:r>
            <w:r w:rsidR="00B5230C">
              <w:rPr>
                <w:noProof/>
                <w:webHidden/>
              </w:rPr>
              <w:instrText xml:space="preserve"> PAGEREF _Toc89460199 \h </w:instrText>
            </w:r>
            <w:r w:rsidR="00B5230C">
              <w:rPr>
                <w:noProof/>
                <w:webHidden/>
              </w:rPr>
            </w:r>
            <w:r w:rsidR="00B5230C">
              <w:rPr>
                <w:noProof/>
                <w:webHidden/>
              </w:rPr>
              <w:fldChar w:fldCharType="separate"/>
            </w:r>
            <w:r w:rsidR="00B5230C">
              <w:rPr>
                <w:noProof/>
                <w:webHidden/>
              </w:rPr>
              <w:t>3</w:t>
            </w:r>
            <w:r w:rsidR="00B5230C">
              <w:rPr>
                <w:noProof/>
                <w:webHidden/>
              </w:rPr>
              <w:fldChar w:fldCharType="end"/>
            </w:r>
          </w:hyperlink>
        </w:p>
        <w:p w14:paraId="7E6FC701" w14:textId="3070B9D8" w:rsidR="00B5230C" w:rsidRDefault="00B5230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0" w:history="1">
            <w:r w:rsidRPr="0005042D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2668E" w14:textId="45B6CA4C" w:rsidR="00B5230C" w:rsidRDefault="00B5230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1" w:history="1">
            <w:r w:rsidRPr="0005042D">
              <w:rPr>
                <w:rStyle w:val="a7"/>
                <w:rFonts w:ascii="Times New Roman" w:eastAsia="Times New Roman" w:hAnsi="Times New Roman" w:cs="Times New Roman"/>
                <w:noProof/>
                <w:lang w:eastAsia="ru-RU"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0C5C" w14:textId="2B06B428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2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parent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7F6CB" w14:textId="05C504DF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3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carlson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3ADA0" w14:textId="35D80594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4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baby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8B1D6" w14:textId="1D340F57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5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mother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2900" w14:textId="0921B7B4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6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098B3" w14:textId="36799AAE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7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VacuumCleaner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EF19C" w14:textId="669B61E9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8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Интерфейс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79455" w14:textId="53BF012B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09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Интерфейс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UsefulInterface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27698" w14:textId="29C39F4C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10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Перечисляемый тип (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enum)</w:t>
            </w:r>
            <w:r w:rsidRPr="0005042D">
              <w:rPr>
                <w:rStyle w:val="a7"/>
                <w:rFonts w:ascii="Times New Roman" w:hAnsi="Times New Roman" w:cs="Times New Roman"/>
                <w:noProof/>
              </w:rPr>
              <w:t xml:space="preserve">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MoodTypeorSign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C667B" w14:textId="5DCC0906" w:rsidR="00B5230C" w:rsidRDefault="00B5230C">
          <w:pPr>
            <w:pStyle w:val="2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11" w:history="1"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 xml:space="preserve">Main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 xml:space="preserve">Класс </w:t>
            </w:r>
            <w:r w:rsidRPr="0005042D">
              <w:rPr>
                <w:rStyle w:val="a7"/>
                <w:rFonts w:ascii="Times New Roman" w:hAnsi="Times New Roman" w:cs="Times New Roman"/>
                <w:noProof/>
                <w:lang w:val="en-US" w:eastAsia="ru-RU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5E8A" w14:textId="20EBADC1" w:rsidR="00B5230C" w:rsidRDefault="00B5230C">
          <w:pPr>
            <w:pStyle w:val="11"/>
            <w:tabs>
              <w:tab w:val="right" w:leader="dot" w:pos="11330"/>
            </w:tabs>
            <w:rPr>
              <w:rFonts w:eastAsiaTheme="minorEastAsia"/>
              <w:noProof/>
              <w:lang w:eastAsia="ru-RU"/>
            </w:rPr>
          </w:pPr>
          <w:hyperlink w:anchor="_Toc89460212" w:history="1">
            <w:r w:rsidRPr="0005042D">
              <w:rPr>
                <w:rStyle w:val="a7"/>
                <w:rFonts w:ascii="Times New Roman" w:hAnsi="Times New Roman" w:cs="Times New Roman"/>
                <w:noProof/>
                <w:lang w:eastAsia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_Toc89460212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54ED" w14:textId="3E9BB6AA" w:rsidR="00C9039C" w:rsidRPr="00D26E08" w:rsidRDefault="00C9039C">
          <w:pPr>
            <w:rPr>
              <w:rFonts w:ascii="Times New Roman" w:hAnsi="Times New Roman" w:cs="Times New Roman"/>
            </w:rPr>
          </w:pPr>
          <w:r w:rsidRPr="00D26E0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0E4C4A2A" w14:textId="6D19A794" w:rsidR="00D732F1" w:rsidRPr="00D26E08" w:rsidRDefault="00D732F1" w:rsidP="0089425F">
      <w:pPr>
        <w:pStyle w:val="a9"/>
        <w:rPr>
          <w:rFonts w:ascii="Times New Roman" w:hAnsi="Times New Roman" w:cs="Times New Roman"/>
          <w:sz w:val="24"/>
          <w:szCs w:val="24"/>
        </w:rPr>
      </w:pPr>
    </w:p>
    <w:p w14:paraId="488B08D0" w14:textId="36830468" w:rsidR="00C9039C" w:rsidRPr="00D26E08" w:rsidRDefault="00C9039C">
      <w:pPr>
        <w:rPr>
          <w:rFonts w:ascii="Times New Roman" w:hAnsi="Times New Roman" w:cs="Times New Roman"/>
        </w:rPr>
      </w:pPr>
      <w:r w:rsidRPr="00D26E08">
        <w:rPr>
          <w:rFonts w:ascii="Times New Roman" w:hAnsi="Times New Roman" w:cs="Times New Roman"/>
        </w:rPr>
        <w:br w:type="page"/>
      </w:r>
    </w:p>
    <w:p w14:paraId="5B4CD768" w14:textId="2C3A4E2A" w:rsidR="00D732F1" w:rsidRPr="00D26E08" w:rsidRDefault="00C9039C" w:rsidP="00C9039C">
      <w:pPr>
        <w:pStyle w:val="1"/>
        <w:rPr>
          <w:rFonts w:ascii="Times New Roman" w:hAnsi="Times New Roman" w:cs="Times New Roman"/>
          <w:sz w:val="40"/>
          <w:szCs w:val="40"/>
        </w:rPr>
      </w:pPr>
      <w:bookmarkStart w:id="0" w:name="_Toc89460199"/>
      <w:r w:rsidRPr="00D26E08">
        <w:rPr>
          <w:rFonts w:ascii="Times New Roman" w:hAnsi="Times New Roman" w:cs="Times New Roman"/>
          <w:sz w:val="40"/>
          <w:szCs w:val="40"/>
        </w:rPr>
        <w:lastRenderedPageBreak/>
        <w:t>Задание</w:t>
      </w:r>
      <w:bookmarkEnd w:id="0"/>
    </w:p>
    <w:p w14:paraId="1F0BB78A" w14:textId="5B5B23DE" w:rsid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Описание предметной области, по которой должна быть построена объектная модель:</w:t>
      </w:r>
    </w:p>
    <w:p w14:paraId="527BF46F" w14:textId="22A65414" w:rsidR="00B5230C" w:rsidRPr="00B5230C" w:rsidRDefault="00B7759F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 1</w:t>
      </w:r>
      <w:r w:rsidRPr="00B7759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</w:t>
      </w:r>
    </w:p>
    <w:p w14:paraId="1F8CDD23" w14:textId="61F438EA" w:rsidR="00B5230C" w:rsidRDefault="00B5230C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Карлсон тут же расхохотался и </w:t>
      </w:r>
      <w:proofErr w:type="gram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легонько</w:t>
      </w:r>
      <w:proofErr w:type="gram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ткнул Малыша в спину. Увы, Малышу не подарили новой машины, и Карлсон тут же надулся. Но вдруг взгляд его упал на пылесос, который мама забыла унести из комнаты, когда кончила убирать. Вскрикнув от радости, Карлсон кинулся к пылесосу и вцепился в него.</w:t>
      </w:r>
    </w:p>
    <w:p w14:paraId="713844F1" w14:textId="16B9CCE3" w:rsidR="00B7759F" w:rsidRDefault="00B7759F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0F5D357" w14:textId="748D70DB" w:rsidR="00B7759F" w:rsidRDefault="00B7759F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Сцена 2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  <w:t>:</w:t>
      </w:r>
    </w:p>
    <w:p w14:paraId="712F69B5" w14:textId="42F7312D" w:rsidR="00B7759F" w:rsidRDefault="00B7759F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val="en-US" w:eastAsia="ru-RU"/>
        </w:rPr>
      </w:pPr>
    </w:p>
    <w:p w14:paraId="20265EE5" w14:textId="47F70C9E" w:rsidR="00B7759F" w:rsidRDefault="00B7759F" w:rsidP="00B5230C">
      <w:pPr>
        <w:shd w:val="clear" w:color="auto" w:fill="FFFFFF"/>
        <w:spacing w:after="0" w:line="240" w:lineRule="auto"/>
        <w:rPr>
          <w:rFonts w:ascii="Georgia" w:hAnsi="Georgia"/>
          <w:color w:val="414141"/>
          <w:shd w:val="clear" w:color="auto" w:fill="F4F0E7"/>
        </w:rPr>
      </w:pPr>
      <w:r>
        <w:rPr>
          <w:rFonts w:ascii="Georgia" w:hAnsi="Georgia"/>
          <w:color w:val="414141"/>
          <w:shd w:val="clear" w:color="auto" w:fill="F4F0E7"/>
        </w:rPr>
        <w:t>Пока Малыш гостил у Карлсона, мама была у доктора. Она задержалась дольше, чем рассчитывала, а когда вернулась домой, Малыш уже преспокойно сидел в своей комнате и рассматривал марки.</w:t>
      </w:r>
      <w:r w:rsidRPr="00B7759F">
        <w:rPr>
          <w:rFonts w:ascii="Georgia" w:hAnsi="Georgia"/>
          <w:color w:val="414141"/>
          <w:shd w:val="clear" w:color="auto" w:fill="F4F0E7"/>
        </w:rPr>
        <w:t xml:space="preserve"> </w:t>
      </w:r>
      <w:r>
        <w:rPr>
          <w:rFonts w:ascii="Georgia" w:hAnsi="Georgia"/>
          <w:color w:val="414141"/>
          <w:shd w:val="clear" w:color="auto" w:fill="F4F0E7"/>
        </w:rPr>
        <w:t xml:space="preserve">Наконец собралась вся семья, и тогда мама позвала всех обедать; все вместе сели за стол: и мама, и папа, и Боссе, и </w:t>
      </w:r>
      <w:proofErr w:type="spellStart"/>
      <w:r>
        <w:rPr>
          <w:rFonts w:ascii="Georgia" w:hAnsi="Georgia"/>
          <w:color w:val="414141"/>
          <w:shd w:val="clear" w:color="auto" w:fill="F4F0E7"/>
        </w:rPr>
        <w:t>Бетан</w:t>
      </w:r>
      <w:proofErr w:type="spellEnd"/>
      <w:r>
        <w:rPr>
          <w:rFonts w:ascii="Georgia" w:hAnsi="Georgia"/>
          <w:color w:val="414141"/>
          <w:shd w:val="clear" w:color="auto" w:fill="F4F0E7"/>
        </w:rPr>
        <w:t>, и Малыш.</w:t>
      </w:r>
    </w:p>
    <w:p w14:paraId="6BABE123" w14:textId="784142FA" w:rsidR="00B7759F" w:rsidRPr="00B7759F" w:rsidRDefault="00B7759F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Georgia" w:hAnsi="Georgia"/>
          <w:color w:val="414141"/>
          <w:shd w:val="clear" w:color="auto" w:fill="F4F0E7"/>
        </w:rPr>
        <w:t>На следующий день они дали объявление в газете. Но позвонила им только одна женщина. Звали её фрекен Бок.</w:t>
      </w:r>
      <w:r w:rsidRPr="00B7759F">
        <w:rPr>
          <w:rFonts w:ascii="Georgia" w:hAnsi="Georgia"/>
          <w:color w:val="414141"/>
          <w:shd w:val="clear" w:color="auto" w:fill="F4F0E7"/>
        </w:rPr>
        <w:t xml:space="preserve"> </w:t>
      </w:r>
      <w:r>
        <w:rPr>
          <w:rFonts w:ascii="Georgia" w:hAnsi="Georgia"/>
          <w:color w:val="414141"/>
          <w:shd w:val="clear" w:color="auto" w:fill="F4F0E7"/>
        </w:rPr>
        <w:t xml:space="preserve">Фрекен Бок оказалась суровой пожилой дамой высокого роста, грузной, да к тому же весьма решительной и </w:t>
      </w:r>
      <w:proofErr w:type="gramStart"/>
      <w:r>
        <w:rPr>
          <w:rFonts w:ascii="Georgia" w:hAnsi="Georgia"/>
          <w:color w:val="414141"/>
          <w:shd w:val="clear" w:color="auto" w:fill="F4F0E7"/>
        </w:rPr>
        <w:t>в мнениях</w:t>
      </w:r>
      <w:proofErr w:type="gramEnd"/>
      <w:r>
        <w:rPr>
          <w:rFonts w:ascii="Georgia" w:hAnsi="Georgia"/>
          <w:color w:val="414141"/>
          <w:shd w:val="clear" w:color="auto" w:fill="F4F0E7"/>
        </w:rPr>
        <w:t xml:space="preserve"> и в действиях.</w:t>
      </w:r>
    </w:p>
    <w:p w14:paraId="29812AFE" w14:textId="77777777" w:rsidR="00B5230C" w:rsidRPr="00B5230C" w:rsidRDefault="00B5230C" w:rsidP="00B5230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A0C3D6F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Программа должна удовлетворять следующим требованиям:</w:t>
      </w:r>
    </w:p>
    <w:p w14:paraId="429DD498" w14:textId="77777777" w:rsidR="00B5230C" w:rsidRPr="00B5230C" w:rsidRDefault="00B5230C" w:rsidP="00B5230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checked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unchecked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а также обработка исключений этих классов.</w:t>
      </w:r>
    </w:p>
    <w:p w14:paraId="3BF19C11" w14:textId="77777777" w:rsidR="00B5230C" w:rsidRPr="00B5230C" w:rsidRDefault="00B5230C" w:rsidP="00B5230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static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non-static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).</w:t>
      </w:r>
    </w:p>
    <w:p w14:paraId="3EFD11A4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Порядок выполнения работы:</w:t>
      </w:r>
    </w:p>
    <w:p w14:paraId="0D9A95C6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Доработать объектную модель приложения.</w:t>
      </w:r>
    </w:p>
    <w:p w14:paraId="7E70948F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Перерисовать диаграмму классов в соответствии с внесёнными в модель изменениями.</w:t>
      </w:r>
    </w:p>
    <w:p w14:paraId="400024AA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Согласовать с преподавателем изменения, внесённые в модель.</w:t>
      </w:r>
    </w:p>
    <w:p w14:paraId="608B6B31" w14:textId="77777777" w:rsidR="00B5230C" w:rsidRPr="00B5230C" w:rsidRDefault="00B5230C" w:rsidP="00B5230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Модифицировать программу в соответствии с внесёнными в модель изменениями.</w:t>
      </w:r>
    </w:p>
    <w:p w14:paraId="5F9C240B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Отчёт по работе должен содержать:</w:t>
      </w:r>
    </w:p>
    <w:p w14:paraId="041FB3C2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Текст задания.</w:t>
      </w:r>
    </w:p>
    <w:p w14:paraId="4F3FD352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классов объектной модели.</w:t>
      </w:r>
    </w:p>
    <w:p w14:paraId="5E9AD351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Исходный код программы.</w:t>
      </w:r>
    </w:p>
    <w:p w14:paraId="74A9C528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Результат работы программы.</w:t>
      </w:r>
    </w:p>
    <w:p w14:paraId="2FFD7D9A" w14:textId="77777777" w:rsidR="00B5230C" w:rsidRPr="00B5230C" w:rsidRDefault="00B5230C" w:rsidP="00B5230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Выводы по работе.</w:t>
      </w:r>
    </w:p>
    <w:p w14:paraId="2AC85058" w14:textId="77777777" w:rsidR="00B5230C" w:rsidRPr="00B5230C" w:rsidRDefault="00B5230C" w:rsidP="00B5230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Вопросы к защите лабораторной работы:</w:t>
      </w:r>
    </w:p>
    <w:p w14:paraId="61BEF9D0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Обработка исключительных ситуаций, три типа исключений.</w:t>
      </w:r>
    </w:p>
    <w:p w14:paraId="76828317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Вложенные, локальные и анонимные классы.</w:t>
      </w:r>
    </w:p>
    <w:p w14:paraId="07EC0417" w14:textId="77777777" w:rsidR="00B5230C" w:rsidRPr="00B5230C" w:rsidRDefault="00B5230C" w:rsidP="00B5230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Механизм рефлексии (</w:t>
      </w:r>
      <w:proofErr w:type="spellStart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reflection</w:t>
      </w:r>
      <w:proofErr w:type="spellEnd"/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 в Java. Класс </w:t>
      </w:r>
      <w:r w:rsidRPr="00B5230C">
        <w:rPr>
          <w:rFonts w:ascii="Consolas" w:eastAsia="Times New Roman" w:hAnsi="Consolas" w:cs="Courier New"/>
          <w:color w:val="E83E8C"/>
          <w:sz w:val="21"/>
          <w:szCs w:val="21"/>
          <w:lang w:eastAsia="ru-RU"/>
        </w:rPr>
        <w:t>Class</w:t>
      </w:r>
      <w:r w:rsidRPr="00B5230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227B7EEB" w14:textId="77777777" w:rsidR="001C493C" w:rsidRPr="00D26E08" w:rsidRDefault="001C493C">
      <w:pPr>
        <w:rPr>
          <w:rFonts w:ascii="Times New Roman" w:eastAsia="Times New Roman" w:hAnsi="Times New Roman" w:cs="Times New Roman"/>
          <w:b/>
          <w:bCs/>
          <w:color w:val="212529"/>
          <w:sz w:val="40"/>
          <w:szCs w:val="40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br w:type="page"/>
      </w:r>
    </w:p>
    <w:p w14:paraId="45C7E26F" w14:textId="3287E57B" w:rsidR="001B2E48" w:rsidRPr="00D26E08" w:rsidRDefault="001B2E48" w:rsidP="001C493C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1" w:name="_Toc89460200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Диаграмма классов</w:t>
      </w:r>
      <w:bookmarkEnd w:id="1"/>
    </w:p>
    <w:p w14:paraId="4BA08ACA" w14:textId="21F417E3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5C29255A" w14:textId="318AD001" w:rsidR="00654731" w:rsidRPr="00D26E08" w:rsidRDefault="00654731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D26E0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355A75D4" w14:textId="76C0D209" w:rsidR="00654731" w:rsidRPr="00D26E08" w:rsidRDefault="00654731" w:rsidP="00654731">
      <w:pPr>
        <w:pStyle w:val="1"/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</w:pPr>
      <w:bookmarkStart w:id="2" w:name="_Toc89460201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lastRenderedPageBreak/>
        <w:t>Код</w:t>
      </w:r>
      <w:bookmarkEnd w:id="2"/>
      <w:r w:rsidRPr="00D26E08">
        <w:rPr>
          <w:rFonts w:ascii="Times New Roman" w:eastAsia="Times New Roman" w:hAnsi="Times New Roman" w:cs="Times New Roman"/>
          <w:color w:val="212529"/>
          <w:sz w:val="40"/>
          <w:szCs w:val="40"/>
          <w:lang w:eastAsia="ru-RU"/>
        </w:rPr>
        <w:t xml:space="preserve"> </w:t>
      </w:r>
    </w:p>
    <w:p w14:paraId="5E46AD36" w14:textId="5AFF3F96" w:rsidR="001C493C" w:rsidRPr="00D26E08" w:rsidRDefault="001C493C" w:rsidP="0057251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3" w:name="_Toc89460202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parent</w:t>
      </w:r>
      <w:bookmarkEnd w:id="3"/>
    </w:p>
    <w:p w14:paraId="0D37571B" w14:textId="598E10BC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35DDE329" wp14:editId="6E65FC54">
            <wp:extent cx="7054583" cy="9034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71644" cy="905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4DDA1" w14:textId="77777777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</w:p>
    <w:p w14:paraId="56BFAF20" w14:textId="20E3A866" w:rsidR="00654731" w:rsidRPr="00D26E08" w:rsidRDefault="001C493C" w:rsidP="001C493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4" w:name="_Toc89460203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carlson</w:t>
      </w:r>
      <w:bookmarkEnd w:id="4"/>
      <w:proofErr w:type="spellEnd"/>
    </w:p>
    <w:p w14:paraId="67C264D6" w14:textId="0ED83F9A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5BF689EB" wp14:editId="47DD4621">
            <wp:extent cx="7156455" cy="8393373"/>
            <wp:effectExtent l="0" t="0" r="635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1302" cy="839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CA1BB" w14:textId="4EDB4E11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4E4EB9D7" w14:textId="3D3C5AE0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4F77212F" w14:textId="2840F1CD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5E890443" w14:textId="4975606C" w:rsidR="001C493C" w:rsidRPr="00D26E08" w:rsidRDefault="001C493C" w:rsidP="001C493C">
      <w:pPr>
        <w:rPr>
          <w:rFonts w:ascii="Times New Roman" w:hAnsi="Times New Roman" w:cs="Times New Roman"/>
          <w:lang w:eastAsia="ru-RU"/>
        </w:rPr>
      </w:pPr>
    </w:p>
    <w:p w14:paraId="157858D8" w14:textId="7A31F449" w:rsidR="001C493C" w:rsidRPr="00D26E08" w:rsidRDefault="001C493C" w:rsidP="001C493C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5" w:name="_Toc89460204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baby</w:t>
      </w:r>
      <w:bookmarkEnd w:id="5"/>
    </w:p>
    <w:p w14:paraId="69759FF5" w14:textId="02A5EBA0" w:rsidR="001C493C" w:rsidRPr="00D26E08" w:rsidRDefault="001C493C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2348B75F" wp14:editId="6D16B47C">
            <wp:extent cx="7109851" cy="3411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8717" cy="34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DDF0" w14:textId="2B8D360F" w:rsidR="00165BD7" w:rsidRPr="00D26E08" w:rsidRDefault="00165BD7" w:rsidP="00165BD7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6" w:name="_Toc89460205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mother</w:t>
      </w:r>
      <w:bookmarkEnd w:id="6"/>
    </w:p>
    <w:p w14:paraId="635FA9E0" w14:textId="0D64233E" w:rsidR="00165BD7" w:rsidRPr="00D26E08" w:rsidRDefault="00165BD7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55A8CC27" wp14:editId="07A907C6">
            <wp:extent cx="7185336" cy="4230806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9723" cy="423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0BDA" w14:textId="7A9BF917" w:rsidR="00165BD7" w:rsidRPr="00D26E08" w:rsidRDefault="00165BD7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lang w:eastAsia="ru-RU"/>
        </w:rPr>
        <w:br w:type="page"/>
      </w:r>
    </w:p>
    <w:p w14:paraId="25A03DB6" w14:textId="66D84DED" w:rsidR="00165BD7" w:rsidRPr="00D26E08" w:rsidRDefault="00165BD7" w:rsidP="00165BD7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7" w:name="_Toc89460206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car</w:t>
      </w:r>
      <w:bookmarkEnd w:id="7"/>
    </w:p>
    <w:p w14:paraId="13327390" w14:textId="4344BDC2" w:rsidR="00165BD7" w:rsidRPr="00D26E08" w:rsidRDefault="00165BD7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E1CD822" wp14:editId="0025C009">
            <wp:extent cx="4176215" cy="3722038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170" cy="37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FF7E" w14:textId="17750E99" w:rsidR="00165BD7" w:rsidRPr="00D26E08" w:rsidRDefault="00165BD7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8" w:name="_Toc89460207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VacuumCleaner</w:t>
      </w:r>
      <w:bookmarkEnd w:id="8"/>
      <w:proofErr w:type="spellEnd"/>
    </w:p>
    <w:p w14:paraId="3F30A6ED" w14:textId="658D817E" w:rsidR="00165BD7" w:rsidRPr="00D26E08" w:rsidRDefault="008B7388" w:rsidP="00165BD7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05A184A8" wp14:editId="3949F6CA">
            <wp:extent cx="4694830" cy="3738064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142" cy="374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9E03" w14:textId="77777777" w:rsidR="008B7388" w:rsidRPr="00D26E08" w:rsidRDefault="008B7388" w:rsidP="00165BD7">
      <w:pPr>
        <w:rPr>
          <w:rFonts w:ascii="Times New Roman" w:hAnsi="Times New Roman" w:cs="Times New Roman"/>
          <w:lang w:val="en-US" w:eastAsia="ru-RU"/>
        </w:rPr>
      </w:pPr>
    </w:p>
    <w:p w14:paraId="4CAFD01B" w14:textId="0DD849C6" w:rsidR="008B7388" w:rsidRPr="00D26E08" w:rsidRDefault="008B7388">
      <w:pPr>
        <w:rPr>
          <w:rFonts w:ascii="Times New Roman" w:hAnsi="Times New Roman" w:cs="Times New Roman"/>
          <w:lang w:eastAsia="ru-RU"/>
        </w:rPr>
      </w:pPr>
      <w:r w:rsidRPr="00D26E08">
        <w:rPr>
          <w:rFonts w:ascii="Times New Roman" w:hAnsi="Times New Roman" w:cs="Times New Roman"/>
          <w:lang w:eastAsia="ru-RU"/>
        </w:rPr>
        <w:br w:type="page"/>
      </w:r>
    </w:p>
    <w:p w14:paraId="7CDEBE20" w14:textId="66B87744" w:rsidR="008B7388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9" w:name="_Toc89460208"/>
      <w:r w:rsidRPr="00D26E08">
        <w:rPr>
          <w:rFonts w:ascii="Times New Roman" w:hAnsi="Times New Roman" w:cs="Times New Roman"/>
          <w:sz w:val="36"/>
          <w:szCs w:val="36"/>
          <w:lang w:eastAsia="ru-RU"/>
        </w:rPr>
        <w:lastRenderedPageBreak/>
        <w:t xml:space="preserve">Интерфейс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Names</w:t>
      </w:r>
      <w:bookmarkEnd w:id="9"/>
    </w:p>
    <w:p w14:paraId="3D92D6EB" w14:textId="689C7C4A" w:rsidR="00165BD7" w:rsidRPr="00D26E08" w:rsidRDefault="008B7388" w:rsidP="001C493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AFBDF77" wp14:editId="5D16072A">
            <wp:extent cx="7030397" cy="2019869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5946" cy="20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3F2" w14:textId="5C39B775" w:rsidR="008B7388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0" w:name="_Toc89460209"/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Интерфейс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UsefulInterface</w:t>
      </w:r>
      <w:bookmarkEnd w:id="10"/>
      <w:proofErr w:type="spellEnd"/>
    </w:p>
    <w:p w14:paraId="2D3FEFED" w14:textId="40AB028E" w:rsidR="008B7388" w:rsidRPr="00D26E08" w:rsidRDefault="008B7388" w:rsidP="008B7388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7B8DD6A0" wp14:editId="50040467">
            <wp:extent cx="6556041" cy="1965277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85943" cy="197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58D7" w14:textId="59C5CCA7" w:rsidR="001C493C" w:rsidRPr="00D26E08" w:rsidRDefault="008B7388" w:rsidP="008B7388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1" w:name="_Toc89460210"/>
      <w:r w:rsidRPr="00D26E08">
        <w:rPr>
          <w:rFonts w:ascii="Times New Roman" w:hAnsi="Times New Roman" w:cs="Times New Roman"/>
          <w:sz w:val="36"/>
          <w:szCs w:val="36"/>
          <w:lang w:eastAsia="ru-RU"/>
        </w:rPr>
        <w:t>Перечисляемый тип (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enum</w:t>
      </w:r>
      <w:proofErr w:type="spellEnd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)</w:t>
      </w:r>
      <w:r w:rsidRPr="00D26E08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MoodTypeorSign</w:t>
      </w:r>
      <w:bookmarkEnd w:id="11"/>
      <w:proofErr w:type="spellEnd"/>
    </w:p>
    <w:p w14:paraId="14490401" w14:textId="31D3FD31" w:rsidR="008B7388" w:rsidRPr="00D26E08" w:rsidRDefault="008B7388" w:rsidP="008B7388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1AA0AFC5" wp14:editId="03F9D667">
            <wp:extent cx="4517409" cy="2885748"/>
            <wp:effectExtent l="0" t="0" r="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9376" cy="289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2030" w14:textId="55D08DAE" w:rsidR="002A7603" w:rsidRPr="00D26E08" w:rsidRDefault="002A7603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lang w:val="en-US" w:eastAsia="ru-RU"/>
        </w:rPr>
        <w:br w:type="page"/>
      </w:r>
    </w:p>
    <w:p w14:paraId="1ECD65E9" w14:textId="47C7C197" w:rsidR="002A7603" w:rsidRPr="00D26E08" w:rsidRDefault="002A7603" w:rsidP="002A7603">
      <w:pPr>
        <w:pStyle w:val="2"/>
        <w:rPr>
          <w:rFonts w:ascii="Times New Roman" w:hAnsi="Times New Roman" w:cs="Times New Roman"/>
          <w:sz w:val="36"/>
          <w:szCs w:val="36"/>
          <w:lang w:val="en-US" w:eastAsia="ru-RU"/>
        </w:rPr>
      </w:pPr>
      <w:bookmarkStart w:id="12" w:name="_Toc89460211"/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lastRenderedPageBreak/>
        <w:t xml:space="preserve">Main </w:t>
      </w:r>
      <w:r w:rsidRPr="00D26E08">
        <w:rPr>
          <w:rFonts w:ascii="Times New Roman" w:hAnsi="Times New Roman" w:cs="Times New Roman"/>
          <w:sz w:val="36"/>
          <w:szCs w:val="36"/>
          <w:lang w:eastAsia="ru-RU"/>
        </w:rPr>
        <w:t xml:space="preserve">Класс </w:t>
      </w:r>
      <w:r w:rsidRPr="00D26E08">
        <w:rPr>
          <w:rFonts w:ascii="Times New Roman" w:hAnsi="Times New Roman" w:cs="Times New Roman"/>
          <w:sz w:val="36"/>
          <w:szCs w:val="36"/>
          <w:lang w:val="en-US" w:eastAsia="ru-RU"/>
        </w:rPr>
        <w:t>story</w:t>
      </w:r>
      <w:bookmarkEnd w:id="12"/>
    </w:p>
    <w:p w14:paraId="555A8BDB" w14:textId="5681D328" w:rsidR="002A7603" w:rsidRPr="00D26E08" w:rsidRDefault="002A7603" w:rsidP="002A7603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noProof/>
        </w:rPr>
        <w:drawing>
          <wp:inline distT="0" distB="0" distL="0" distR="0" wp14:anchorId="4D8E8750" wp14:editId="77DCB686">
            <wp:extent cx="7187133" cy="6387152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234" cy="63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278D" w14:textId="3C5AF287" w:rsidR="0057251C" w:rsidRPr="00D26E08" w:rsidRDefault="0057251C">
      <w:pPr>
        <w:rPr>
          <w:rFonts w:ascii="Times New Roman" w:hAnsi="Times New Roman" w:cs="Times New Roman"/>
          <w:lang w:val="en-US" w:eastAsia="ru-RU"/>
        </w:rPr>
      </w:pPr>
      <w:r w:rsidRPr="00D26E08">
        <w:rPr>
          <w:rFonts w:ascii="Times New Roman" w:hAnsi="Times New Roman" w:cs="Times New Roman"/>
          <w:lang w:val="en-US" w:eastAsia="ru-RU"/>
        </w:rPr>
        <w:br w:type="page"/>
      </w:r>
    </w:p>
    <w:p w14:paraId="0816F572" w14:textId="2A7DD3A1" w:rsidR="002A7603" w:rsidRPr="00D26E08" w:rsidRDefault="0057251C" w:rsidP="0057251C">
      <w:pPr>
        <w:pStyle w:val="1"/>
        <w:rPr>
          <w:rFonts w:ascii="Times New Roman" w:hAnsi="Times New Roman" w:cs="Times New Roman"/>
          <w:sz w:val="40"/>
          <w:szCs w:val="40"/>
          <w:lang w:eastAsia="ru-RU"/>
        </w:rPr>
      </w:pPr>
      <w:bookmarkStart w:id="13" w:name="_Toc89460212"/>
      <w:r w:rsidRPr="00D26E08">
        <w:rPr>
          <w:rFonts w:ascii="Times New Roman" w:hAnsi="Times New Roman" w:cs="Times New Roman"/>
          <w:sz w:val="40"/>
          <w:szCs w:val="40"/>
          <w:lang w:eastAsia="ru-RU"/>
        </w:rPr>
        <w:lastRenderedPageBreak/>
        <w:t>Вывод</w:t>
      </w:r>
      <w:bookmarkEnd w:id="13"/>
    </w:p>
    <w:p w14:paraId="382C9A23" w14:textId="34BA7029" w:rsidR="0057251C" w:rsidRPr="00D26E08" w:rsidRDefault="00300C07" w:rsidP="0057251C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Выполняя </w:t>
      </w:r>
      <w:proofErr w:type="gramStart"/>
      <w:r w:rsidRPr="00D26E08">
        <w:rPr>
          <w:rFonts w:ascii="Times New Roman" w:hAnsi="Times New Roman" w:cs="Times New Roman"/>
          <w:sz w:val="28"/>
          <w:szCs w:val="28"/>
          <w:lang w:eastAsia="ru-RU"/>
        </w:rPr>
        <w:t>данную лабораторную работу</w:t>
      </w:r>
      <w:proofErr w:type="gramEnd"/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 я ознакомился с базовыми принципами программирования </w:t>
      </w:r>
      <w:r w:rsidRPr="00D26E08">
        <w:rPr>
          <w:rFonts w:ascii="Times New Roman" w:hAnsi="Times New Roman" w:cs="Times New Roman"/>
          <w:sz w:val="28"/>
          <w:szCs w:val="28"/>
          <w:lang w:val="en-US" w:eastAsia="ru-RU"/>
        </w:rPr>
        <w:t>SOLID</w:t>
      </w:r>
      <w:r w:rsidRPr="00D26E08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D26E08" w:rsidRPr="00D26E08">
        <w:rPr>
          <w:rFonts w:ascii="Times New Roman" w:hAnsi="Times New Roman" w:cs="Times New Roman"/>
          <w:sz w:val="28"/>
          <w:szCs w:val="28"/>
          <w:lang w:eastAsia="ru-RU"/>
        </w:rPr>
        <w:t>изучил подробнее работу с интерфейсами, абстрактным классом, перечисляемым типом.</w:t>
      </w:r>
    </w:p>
    <w:p w14:paraId="3700E028" w14:textId="77777777" w:rsidR="001C493C" w:rsidRPr="001C493C" w:rsidRDefault="001C493C" w:rsidP="001C493C">
      <w:pPr>
        <w:rPr>
          <w:lang w:eastAsia="ru-RU"/>
        </w:rPr>
      </w:pPr>
    </w:p>
    <w:sectPr w:rsidR="001C493C" w:rsidRPr="001C493C" w:rsidSect="002F3987">
      <w:pgSz w:w="11906" w:h="16838"/>
      <w:pgMar w:top="426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B5"/>
    <w:multiLevelType w:val="multilevel"/>
    <w:tmpl w:val="31A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C212E"/>
    <w:multiLevelType w:val="multilevel"/>
    <w:tmpl w:val="2DF6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C6B8C"/>
    <w:multiLevelType w:val="multilevel"/>
    <w:tmpl w:val="6E56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31078B"/>
    <w:multiLevelType w:val="multilevel"/>
    <w:tmpl w:val="2AC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7D5C3D"/>
    <w:multiLevelType w:val="multilevel"/>
    <w:tmpl w:val="945C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E57F89"/>
    <w:multiLevelType w:val="multilevel"/>
    <w:tmpl w:val="0F12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72B8"/>
    <w:multiLevelType w:val="multilevel"/>
    <w:tmpl w:val="B2FE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3C38CC"/>
    <w:multiLevelType w:val="multilevel"/>
    <w:tmpl w:val="3676D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D2757E"/>
    <w:multiLevelType w:val="multilevel"/>
    <w:tmpl w:val="75B2B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A5929"/>
    <w:multiLevelType w:val="multilevel"/>
    <w:tmpl w:val="A34E7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527431"/>
    <w:multiLevelType w:val="multilevel"/>
    <w:tmpl w:val="8998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26B49"/>
    <w:multiLevelType w:val="multilevel"/>
    <w:tmpl w:val="2334D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2F7E38"/>
    <w:multiLevelType w:val="multilevel"/>
    <w:tmpl w:val="023C1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4614FB"/>
    <w:multiLevelType w:val="multilevel"/>
    <w:tmpl w:val="3CB2E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1E694D"/>
    <w:multiLevelType w:val="multilevel"/>
    <w:tmpl w:val="EABCF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F39F2"/>
    <w:multiLevelType w:val="multilevel"/>
    <w:tmpl w:val="5EF2C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AB4742"/>
    <w:multiLevelType w:val="multilevel"/>
    <w:tmpl w:val="C3D41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3A5819"/>
    <w:multiLevelType w:val="multilevel"/>
    <w:tmpl w:val="EF948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4254C9"/>
    <w:multiLevelType w:val="multilevel"/>
    <w:tmpl w:val="EDAA4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DB244A"/>
    <w:multiLevelType w:val="multilevel"/>
    <w:tmpl w:val="BFF01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C25AC0"/>
    <w:multiLevelType w:val="multilevel"/>
    <w:tmpl w:val="7AFE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F33C77"/>
    <w:multiLevelType w:val="multilevel"/>
    <w:tmpl w:val="C414B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D90CB9"/>
    <w:multiLevelType w:val="multilevel"/>
    <w:tmpl w:val="82903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17"/>
  </w:num>
  <w:num w:numId="5">
    <w:abstractNumId w:val="6"/>
  </w:num>
  <w:num w:numId="6">
    <w:abstractNumId w:val="7"/>
  </w:num>
  <w:num w:numId="7">
    <w:abstractNumId w:val="12"/>
  </w:num>
  <w:num w:numId="8">
    <w:abstractNumId w:val="20"/>
  </w:num>
  <w:num w:numId="9">
    <w:abstractNumId w:val="5"/>
  </w:num>
  <w:num w:numId="10">
    <w:abstractNumId w:val="8"/>
  </w:num>
  <w:num w:numId="11">
    <w:abstractNumId w:val="16"/>
  </w:num>
  <w:num w:numId="12">
    <w:abstractNumId w:val="19"/>
  </w:num>
  <w:num w:numId="13">
    <w:abstractNumId w:val="10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1"/>
  </w:num>
  <w:num w:numId="19">
    <w:abstractNumId w:val="13"/>
  </w:num>
  <w:num w:numId="20">
    <w:abstractNumId w:val="11"/>
  </w:num>
  <w:num w:numId="21">
    <w:abstractNumId w:val="3"/>
  </w:num>
  <w:num w:numId="22">
    <w:abstractNumId w:val="9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2F"/>
    <w:rsid w:val="00057A40"/>
    <w:rsid w:val="00092E40"/>
    <w:rsid w:val="000C38D5"/>
    <w:rsid w:val="00165BD7"/>
    <w:rsid w:val="001B1BB9"/>
    <w:rsid w:val="001B2E48"/>
    <w:rsid w:val="001C493C"/>
    <w:rsid w:val="00241D98"/>
    <w:rsid w:val="002A7603"/>
    <w:rsid w:val="002C155E"/>
    <w:rsid w:val="002F3987"/>
    <w:rsid w:val="00300C07"/>
    <w:rsid w:val="003031FE"/>
    <w:rsid w:val="0035438F"/>
    <w:rsid w:val="00355605"/>
    <w:rsid w:val="003B59E1"/>
    <w:rsid w:val="00462A08"/>
    <w:rsid w:val="005153A5"/>
    <w:rsid w:val="005155D4"/>
    <w:rsid w:val="00531004"/>
    <w:rsid w:val="00534316"/>
    <w:rsid w:val="0057251C"/>
    <w:rsid w:val="0057532F"/>
    <w:rsid w:val="00654731"/>
    <w:rsid w:val="006676C4"/>
    <w:rsid w:val="006717D2"/>
    <w:rsid w:val="006D21C3"/>
    <w:rsid w:val="006E0DD0"/>
    <w:rsid w:val="00812A8B"/>
    <w:rsid w:val="0089425F"/>
    <w:rsid w:val="008B4019"/>
    <w:rsid w:val="008B7388"/>
    <w:rsid w:val="009B3F9A"/>
    <w:rsid w:val="00A24E50"/>
    <w:rsid w:val="00A97B8F"/>
    <w:rsid w:val="00B065BD"/>
    <w:rsid w:val="00B5230C"/>
    <w:rsid w:val="00B7759F"/>
    <w:rsid w:val="00B91FFC"/>
    <w:rsid w:val="00BB1ED4"/>
    <w:rsid w:val="00BB30FC"/>
    <w:rsid w:val="00BF5E5C"/>
    <w:rsid w:val="00C651DD"/>
    <w:rsid w:val="00C9039C"/>
    <w:rsid w:val="00CB12D2"/>
    <w:rsid w:val="00CF7D7D"/>
    <w:rsid w:val="00D26E08"/>
    <w:rsid w:val="00D42766"/>
    <w:rsid w:val="00D54FC8"/>
    <w:rsid w:val="00D732F1"/>
    <w:rsid w:val="00DE733C"/>
    <w:rsid w:val="00E02750"/>
    <w:rsid w:val="00E1400A"/>
    <w:rsid w:val="00E4031A"/>
    <w:rsid w:val="00F43EA8"/>
    <w:rsid w:val="00F83B50"/>
    <w:rsid w:val="00FC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E2CE"/>
  <w15:docId w15:val="{C350C15D-B0C3-4FB5-8933-E51EE36D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12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B12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1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BF5E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7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2750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E02750"/>
  </w:style>
  <w:style w:type="character" w:customStyle="1" w:styleId="mo">
    <w:name w:val="mo"/>
    <w:basedOn w:val="a0"/>
    <w:rsid w:val="00E02750"/>
  </w:style>
  <w:style w:type="character" w:customStyle="1" w:styleId="mn">
    <w:name w:val="mn"/>
    <w:basedOn w:val="a0"/>
    <w:rsid w:val="00E02750"/>
  </w:style>
  <w:style w:type="character" w:customStyle="1" w:styleId="mjxassistivemathml">
    <w:name w:val="mjx_assistive_mathml"/>
    <w:basedOn w:val="a0"/>
    <w:rsid w:val="00E02750"/>
  </w:style>
  <w:style w:type="character" w:styleId="a4">
    <w:name w:val="Strong"/>
    <w:basedOn w:val="a0"/>
    <w:uiPriority w:val="22"/>
    <w:qFormat/>
    <w:rsid w:val="00E02750"/>
    <w:rPr>
      <w:b/>
      <w:bCs/>
    </w:rPr>
  </w:style>
  <w:style w:type="character" w:customStyle="1" w:styleId="mroot">
    <w:name w:val="mroot"/>
    <w:basedOn w:val="a0"/>
    <w:rsid w:val="00B065BD"/>
  </w:style>
  <w:style w:type="paragraph" w:styleId="a5">
    <w:name w:val="Balloon Text"/>
    <w:basedOn w:val="a"/>
    <w:link w:val="a6"/>
    <w:uiPriority w:val="99"/>
    <w:semiHidden/>
    <w:unhideWhenUsed/>
    <w:rsid w:val="002F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398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BF5E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BF5E5C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BF5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F5E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BF5E5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B12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CB12D2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B12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12D2"/>
    <w:pPr>
      <w:spacing w:after="100"/>
      <w:ind w:left="220"/>
    </w:pPr>
  </w:style>
  <w:style w:type="paragraph" w:styleId="aa">
    <w:name w:val="footer"/>
    <w:basedOn w:val="a"/>
    <w:link w:val="ab"/>
    <w:uiPriority w:val="99"/>
    <w:unhideWhenUsed/>
    <w:rsid w:val="00CB12D2"/>
    <w:pPr>
      <w:tabs>
        <w:tab w:val="center" w:pos="4677"/>
        <w:tab w:val="right" w:pos="9355"/>
      </w:tabs>
      <w:suppressAutoHyphens/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B12D2"/>
  </w:style>
  <w:style w:type="paragraph" w:customStyle="1" w:styleId="ac">
    <w:name w:val="По умолчанию"/>
    <w:next w:val="a"/>
    <w:qFormat/>
    <w:rsid w:val="00CB12D2"/>
    <w:pP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031F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D21C3"/>
    <w:pPr>
      <w:spacing w:after="100"/>
      <w:ind w:left="440"/>
    </w:pPr>
  </w:style>
  <w:style w:type="character" w:styleId="ad">
    <w:name w:val="Emphasis"/>
    <w:basedOn w:val="a0"/>
    <w:uiPriority w:val="20"/>
    <w:qFormat/>
    <w:rsid w:val="00812A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1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55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214369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6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8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4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7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85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8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5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0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9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9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0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1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6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5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0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0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1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4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7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3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gorik\University\Laba\Proga\Laba1\&#1051;&#1072;&#1073;&#1072;1%20Java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0C815-B6FD-4644-87DD-4EA4DF78E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Лаба1 Java.dotx</Template>
  <TotalTime>295</TotalTime>
  <Pages>1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Агафон</dc:creator>
  <cp:lastModifiedBy>Аганин Егор Владимирович</cp:lastModifiedBy>
  <cp:revision>57</cp:revision>
  <dcterms:created xsi:type="dcterms:W3CDTF">2021-09-19T17:10:00Z</dcterms:created>
  <dcterms:modified xsi:type="dcterms:W3CDTF">2021-12-03T19:00:00Z</dcterms:modified>
</cp:coreProperties>
</file>